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BD0F7D" w:rsidRPr="008157EB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BD0F7D" w:rsidRPr="00594AD8" w:rsidRDefault="00BD0F7D" w:rsidP="00BD0F7D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САПР</w:t>
      </w:r>
    </w:p>
    <w:p w:rsidR="00BD0F7D" w:rsidRPr="00BE4534" w:rsidRDefault="00BD0F7D" w:rsidP="00BD0F7D">
      <w:pPr>
        <w:spacing w:line="360" w:lineRule="auto"/>
        <w:jc w:val="center"/>
        <w:rPr>
          <w:b/>
          <w:caps/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Pr="00790244" w:rsidRDefault="00BD0F7D" w:rsidP="00BD0F7D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КУРСОВАЯ РАБОТА</w:t>
      </w:r>
    </w:p>
    <w:p w:rsidR="00BD0F7D" w:rsidRPr="00594AD8" w:rsidRDefault="00BD0F7D" w:rsidP="00BD0F7D">
      <w:pPr>
        <w:spacing w:line="360" w:lineRule="auto"/>
        <w:jc w:val="center"/>
        <w:rPr>
          <w:b/>
          <w:sz w:val="28"/>
          <w:szCs w:val="28"/>
        </w:rPr>
      </w:pPr>
      <w:r w:rsidRPr="00B27337">
        <w:rPr>
          <w:b/>
          <w:sz w:val="28"/>
          <w:szCs w:val="28"/>
        </w:rPr>
        <w:t xml:space="preserve">по дисциплине </w:t>
      </w:r>
      <w:r w:rsidRPr="006D44B7">
        <w:rPr>
          <w:b/>
          <w:color w:val="000000"/>
          <w:sz w:val="28"/>
          <w:szCs w:val="28"/>
        </w:rPr>
        <w:t>«</w:t>
      </w:r>
      <w:r>
        <w:rPr>
          <w:b/>
          <w:sz w:val="28"/>
          <w:szCs w:val="28"/>
        </w:rPr>
        <w:t>Алгоритмы и Структуры Данных</w:t>
      </w:r>
      <w:r w:rsidRPr="006D44B7">
        <w:rPr>
          <w:b/>
          <w:color w:val="000000"/>
          <w:sz w:val="28"/>
          <w:szCs w:val="28"/>
        </w:rPr>
        <w:t>»</w:t>
      </w:r>
    </w:p>
    <w:p w:rsidR="00BD0F7D" w:rsidRPr="00E37B59" w:rsidRDefault="00BD0F7D" w:rsidP="00BD0F7D">
      <w:pPr>
        <w:spacing w:line="360" w:lineRule="auto"/>
        <w:jc w:val="center"/>
        <w:rPr>
          <w:sz w:val="28"/>
          <w:szCs w:val="28"/>
        </w:rPr>
      </w:pPr>
      <w:r w:rsidRPr="00594AD8">
        <w:rPr>
          <w:rStyle w:val="a5"/>
          <w:smallCaps w:val="0"/>
          <w:sz w:val="28"/>
          <w:szCs w:val="28"/>
        </w:rPr>
        <w:t xml:space="preserve">Тема: </w:t>
      </w:r>
      <w:r>
        <w:rPr>
          <w:rStyle w:val="a5"/>
          <w:smallCaps w:val="0"/>
          <w:sz w:val="28"/>
          <w:szCs w:val="28"/>
        </w:rPr>
        <w:t>«Потоки в сетях»</w:t>
      </w:r>
    </w:p>
    <w:p w:rsidR="00BD0F7D" w:rsidRDefault="006664AA" w:rsidP="00BD0F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Вариант 1</w:t>
      </w: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Default="00BD0F7D" w:rsidP="00BD0F7D">
      <w:pPr>
        <w:spacing w:line="360" w:lineRule="auto"/>
        <w:jc w:val="center"/>
        <w:rPr>
          <w:sz w:val="28"/>
          <w:szCs w:val="28"/>
        </w:rPr>
      </w:pPr>
    </w:p>
    <w:p w:rsidR="00BD0F7D" w:rsidRPr="00BE4534" w:rsidRDefault="00BD0F7D" w:rsidP="00BD0F7D">
      <w:pPr>
        <w:spacing w:line="360" w:lineRule="auto"/>
        <w:jc w:val="center"/>
        <w:rPr>
          <w:sz w:val="28"/>
          <w:szCs w:val="28"/>
        </w:rPr>
      </w:pPr>
    </w:p>
    <w:tbl>
      <w:tblPr>
        <w:tblW w:w="4859" w:type="pct"/>
        <w:tblLook w:val="04A0" w:firstRow="1" w:lastRow="0" w:firstColumn="1" w:lastColumn="0" w:noHBand="0" w:noVBand="1"/>
      </w:tblPr>
      <w:tblGrid>
        <w:gridCol w:w="4186"/>
        <w:gridCol w:w="3233"/>
        <w:gridCol w:w="3188"/>
      </w:tblGrid>
      <w:tr w:rsidR="00BD0F7D" w:rsidRPr="00BE4534" w:rsidTr="006D21F1">
        <w:trPr>
          <w:trHeight w:val="624"/>
        </w:trPr>
        <w:tc>
          <w:tcPr>
            <w:tcW w:w="1973" w:type="pct"/>
            <w:vAlign w:val="bottom"/>
          </w:tcPr>
          <w:p w:rsidR="00BD0F7D" w:rsidRPr="006A4BCC" w:rsidRDefault="00BD0F7D" w:rsidP="006D21F1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 w:rsidRPr="006A4BCC">
              <w:rPr>
                <w:sz w:val="28"/>
                <w:szCs w:val="28"/>
              </w:rPr>
              <w:t xml:space="preserve">гр. </w:t>
            </w:r>
            <w:r w:rsidRPr="000E7649">
              <w:rPr>
                <w:sz w:val="28"/>
                <w:szCs w:val="28"/>
              </w:rPr>
              <w:t>8301</w:t>
            </w:r>
          </w:p>
        </w:tc>
        <w:tc>
          <w:tcPr>
            <w:tcW w:w="1524" w:type="pct"/>
            <w:tcBorders>
              <w:bottom w:val="single" w:sz="4" w:space="0" w:color="auto"/>
            </w:tcBorders>
            <w:vAlign w:val="bottom"/>
          </w:tcPr>
          <w:p w:rsidR="00BD0F7D" w:rsidRPr="00C3303E" w:rsidRDefault="00BD0F7D" w:rsidP="006D21F1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503" w:type="pct"/>
            <w:vAlign w:val="bottom"/>
          </w:tcPr>
          <w:p w:rsidR="00BD0F7D" w:rsidRPr="000E7649" w:rsidRDefault="00BD0F7D" w:rsidP="006D21F1">
            <w:pPr>
              <w:jc w:val="center"/>
              <w:rPr>
                <w:sz w:val="28"/>
                <w:szCs w:val="28"/>
              </w:rPr>
            </w:pPr>
            <w:r w:rsidRPr="000E7649">
              <w:rPr>
                <w:sz w:val="28"/>
                <w:szCs w:val="28"/>
              </w:rPr>
              <w:t>Забалуев Д.А.</w:t>
            </w:r>
          </w:p>
        </w:tc>
      </w:tr>
      <w:tr w:rsidR="00BD0F7D" w:rsidRPr="00BE4534" w:rsidTr="006D21F1">
        <w:trPr>
          <w:trHeight w:val="614"/>
        </w:trPr>
        <w:tc>
          <w:tcPr>
            <w:tcW w:w="1973" w:type="pct"/>
            <w:vAlign w:val="bottom"/>
          </w:tcPr>
          <w:p w:rsidR="00BD0F7D" w:rsidRPr="00C3303E" w:rsidRDefault="00BD0F7D" w:rsidP="006D21F1">
            <w:pPr>
              <w:rPr>
                <w:sz w:val="28"/>
                <w:szCs w:val="28"/>
                <w:lang w:val="en-US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5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BD0F7D" w:rsidRPr="006A4BCC" w:rsidRDefault="00BD0F7D" w:rsidP="006D21F1">
            <w:pPr>
              <w:rPr>
                <w:sz w:val="28"/>
                <w:szCs w:val="28"/>
              </w:rPr>
            </w:pPr>
          </w:p>
        </w:tc>
        <w:tc>
          <w:tcPr>
            <w:tcW w:w="1503" w:type="pct"/>
            <w:vAlign w:val="bottom"/>
          </w:tcPr>
          <w:p w:rsidR="00BD0F7D" w:rsidRPr="006F5DF4" w:rsidRDefault="00BD0F7D" w:rsidP="006D21F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Тутуева А.В. </w:t>
            </w:r>
          </w:p>
        </w:tc>
      </w:tr>
    </w:tbl>
    <w:p w:rsidR="00BD0F7D" w:rsidRDefault="00BD0F7D" w:rsidP="00BD0F7D">
      <w:pPr>
        <w:spacing w:line="360" w:lineRule="auto"/>
        <w:jc w:val="center"/>
        <w:rPr>
          <w:bCs/>
          <w:sz w:val="28"/>
          <w:szCs w:val="28"/>
        </w:rPr>
      </w:pPr>
    </w:p>
    <w:p w:rsidR="00BD0F7D" w:rsidRPr="00BE4534" w:rsidRDefault="00BD0F7D" w:rsidP="00BD0F7D">
      <w:pPr>
        <w:spacing w:line="360" w:lineRule="auto"/>
        <w:jc w:val="center"/>
        <w:rPr>
          <w:bCs/>
          <w:sz w:val="28"/>
          <w:szCs w:val="28"/>
        </w:rPr>
      </w:pPr>
    </w:p>
    <w:p w:rsidR="00BD0F7D" w:rsidRPr="00BE4534" w:rsidRDefault="00BD0F7D" w:rsidP="00BD0F7D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BD0F7D" w:rsidRPr="006F5DF4" w:rsidRDefault="00BD0F7D" w:rsidP="00BD0F7D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2020</w:t>
      </w:r>
    </w:p>
    <w:p w:rsidR="00BD0F7D" w:rsidRDefault="00BD0F7D" w:rsidP="00BD0F7D">
      <w:pPr>
        <w:pStyle w:val="2"/>
        <w:numPr>
          <w:ilvl w:val="0"/>
          <w:numId w:val="0"/>
        </w:numPr>
        <w:ind w:left="360"/>
      </w:pPr>
      <w:r>
        <w:br w:type="page"/>
      </w:r>
    </w:p>
    <w:p w:rsidR="00377F9D" w:rsidRDefault="00377F9D" w:rsidP="00DC0D9D">
      <w:pPr>
        <w:pStyle w:val="2"/>
        <w:ind w:left="284" w:hanging="284"/>
      </w:pPr>
      <w:r>
        <w:lastRenderedPageBreak/>
        <w:t>Цель работы</w:t>
      </w:r>
    </w:p>
    <w:p w:rsidR="006F5DF4" w:rsidRDefault="006F5DF4" w:rsidP="006F5DF4">
      <w:pPr>
        <w:ind w:left="708"/>
      </w:pPr>
    </w:p>
    <w:p w:rsidR="00404494" w:rsidRPr="00BD0F7D" w:rsidRDefault="00BD0F7D" w:rsidP="0057791B">
      <w:pPr>
        <w:pStyle w:val="a3"/>
      </w:pPr>
      <w:r>
        <w:t xml:space="preserve">Реализовать алгоритм Форда-Фалкерсона для нахождения максимального потока в сети. Сеть задана в текстовом файле </w:t>
      </w:r>
      <w:r w:rsidRPr="00BD0F7D">
        <w:t>.</w:t>
      </w:r>
      <w:r>
        <w:rPr>
          <w:lang w:val="en-US"/>
        </w:rPr>
        <w:t>txt</w:t>
      </w:r>
      <w:r w:rsidRPr="00BD0F7D">
        <w:t xml:space="preserve"> </w:t>
      </w:r>
      <w:r>
        <w:t xml:space="preserve">в виде строк в формате </w:t>
      </w:r>
      <w:r>
        <w:rPr>
          <w:lang w:val="en-US"/>
        </w:rPr>
        <w:t>V</w:t>
      </w:r>
      <w:r w:rsidRPr="00BD0F7D">
        <w:t xml:space="preserve">1 </w:t>
      </w:r>
      <w:r>
        <w:rPr>
          <w:lang w:val="en-US"/>
        </w:rPr>
        <w:t>V</w:t>
      </w:r>
      <w:r w:rsidRPr="00BD0F7D">
        <w:t xml:space="preserve">2 </w:t>
      </w:r>
      <w:r>
        <w:rPr>
          <w:lang w:val="en-US"/>
        </w:rPr>
        <w:t>P</w:t>
      </w:r>
      <w:r w:rsidRPr="00BD0F7D">
        <w:t xml:space="preserve">, </w:t>
      </w:r>
      <w:r>
        <w:t xml:space="preserve">где </w:t>
      </w:r>
      <w:r>
        <w:rPr>
          <w:lang w:val="en-US"/>
        </w:rPr>
        <w:t>V</w:t>
      </w:r>
      <w:r w:rsidRPr="00BD0F7D">
        <w:t>1,</w:t>
      </w:r>
      <w:r>
        <w:rPr>
          <w:lang w:val="en-US"/>
        </w:rPr>
        <w:t>V</w:t>
      </w:r>
      <w:r w:rsidRPr="00BD0F7D">
        <w:t xml:space="preserve">2 </w:t>
      </w:r>
      <w:r>
        <w:t xml:space="preserve">– направленная дуга сети, а </w:t>
      </w:r>
      <w:r>
        <w:rPr>
          <w:lang w:val="en-US"/>
        </w:rPr>
        <w:t>P</w:t>
      </w:r>
      <w:r w:rsidRPr="00BD0F7D">
        <w:t xml:space="preserve"> – </w:t>
      </w:r>
      <w:r>
        <w:t xml:space="preserve">её пропускная способность. При этом исток обозначается как </w:t>
      </w:r>
      <w:r>
        <w:rPr>
          <w:lang w:val="en-US"/>
        </w:rPr>
        <w:t>S</w:t>
      </w:r>
      <w:r>
        <w:t xml:space="preserve">, а сток – как </w:t>
      </w:r>
      <w:r>
        <w:rPr>
          <w:lang w:val="en-US"/>
        </w:rPr>
        <w:t>T</w:t>
      </w:r>
      <w:r w:rsidRPr="00BD0F7D">
        <w:t>.</w:t>
      </w:r>
    </w:p>
    <w:p w:rsidR="00404494" w:rsidRDefault="00404494" w:rsidP="006F5DF4">
      <w:pPr>
        <w:pStyle w:val="2"/>
        <w:ind w:left="284" w:hanging="284"/>
      </w:pPr>
      <w:r>
        <w:t>Описание программы</w:t>
      </w:r>
    </w:p>
    <w:p w:rsidR="006E130E" w:rsidRDefault="006E130E" w:rsidP="006E130E"/>
    <w:p w:rsidR="00D81F17" w:rsidRDefault="00D81F17" w:rsidP="00D81F17">
      <w:pPr>
        <w:pStyle w:val="a3"/>
      </w:pPr>
      <w:r>
        <w:t>Идея алгоритма состоит в следующем:</w:t>
      </w:r>
    </w:p>
    <w:p w:rsidR="00A74D0A" w:rsidRPr="00AF6986" w:rsidRDefault="00BD0F7D" w:rsidP="00BD0F7D">
      <w:pPr>
        <w:pStyle w:val="a3"/>
      </w:pPr>
      <w:r>
        <w:t xml:space="preserve">Сначала создается экземпляр класса </w:t>
      </w:r>
      <w:r w:rsidRPr="00BD0F7D">
        <w:rPr>
          <w:i/>
          <w:lang w:val="en-US"/>
        </w:rPr>
        <w:t>Network</w:t>
      </w:r>
      <w:r>
        <w:t xml:space="preserve">. Затем в этот экземпляр через функцию </w:t>
      </w:r>
      <w:r w:rsidRPr="00BD0F7D">
        <w:rPr>
          <w:i/>
          <w:lang w:val="en-US"/>
        </w:rPr>
        <w:t>readFrom</w:t>
      </w:r>
      <w:r>
        <w:t xml:space="preserve"> передается путь к файлу, на основе данных которого будет построена сеть. </w:t>
      </w:r>
    </w:p>
    <w:p w:rsidR="00AF6986" w:rsidRDefault="00AF6986" w:rsidP="00AF6986">
      <w:pPr>
        <w:pStyle w:val="a3"/>
      </w:pPr>
      <w:r>
        <w:t xml:space="preserve">В функции </w:t>
      </w:r>
      <w:r>
        <w:rPr>
          <w:i/>
          <w:lang w:val="en-US"/>
        </w:rPr>
        <w:t>readFrom</w:t>
      </w:r>
      <w:r w:rsidRPr="00AF6986">
        <w:rPr>
          <w:i/>
        </w:rPr>
        <w:t xml:space="preserve"> </w:t>
      </w:r>
      <w:r>
        <w:t xml:space="preserve">происходит «конвертация» данных в удобный для дальнейшей работы формат. Файл считывается построчно: каждая строка сохраняется в переменную </w:t>
      </w:r>
      <w:r w:rsidR="00B76852" w:rsidRPr="00B76852">
        <w:rPr>
          <w:i/>
          <w:lang w:val="en-US"/>
        </w:rPr>
        <w:t>line</w:t>
      </w:r>
      <w:r w:rsidR="00B76852" w:rsidRPr="00B76852">
        <w:t xml:space="preserve"> </w:t>
      </w:r>
      <w:r>
        <w:t xml:space="preserve">типа </w:t>
      </w:r>
      <w:r>
        <w:rPr>
          <w:i/>
          <w:lang w:val="en-US"/>
        </w:rPr>
        <w:t>string</w:t>
      </w:r>
      <w:r>
        <w:t xml:space="preserve">, затем из строки удаляются все пробелы. </w:t>
      </w:r>
      <w:r w:rsidR="00B76852">
        <w:t xml:space="preserve">После этого в массив </w:t>
      </w:r>
      <w:r w:rsidR="00B76852">
        <w:rPr>
          <w:i/>
          <w:lang w:val="en-US"/>
        </w:rPr>
        <w:t>string</w:t>
      </w:r>
      <w:r w:rsidR="00B76852">
        <w:t xml:space="preserve"> записываются подряд входные данные из текущей строки: </w:t>
      </w:r>
      <w:r w:rsidR="00B76852">
        <w:rPr>
          <w:i/>
          <w:lang w:val="en-US"/>
        </w:rPr>
        <w:t>line</w:t>
      </w:r>
      <w:r w:rsidR="00B76852">
        <w:rPr>
          <w:i/>
        </w:rPr>
        <w:t xml:space="preserve">[0] </w:t>
      </w:r>
      <w:r w:rsidR="00B76852">
        <w:t xml:space="preserve">– вершина </w:t>
      </w:r>
      <w:r w:rsidR="00B76852">
        <w:rPr>
          <w:lang w:val="en-US"/>
        </w:rPr>
        <w:t>V</w:t>
      </w:r>
      <w:r w:rsidR="00B76852" w:rsidRPr="00B76852">
        <w:t>1</w:t>
      </w:r>
      <w:r w:rsidR="00B76852">
        <w:t xml:space="preserve">, </w:t>
      </w:r>
      <w:r w:rsidR="00B76852">
        <w:rPr>
          <w:i/>
          <w:lang w:val="en-US"/>
        </w:rPr>
        <w:t>line</w:t>
      </w:r>
      <w:r w:rsidR="00B76852" w:rsidRPr="00B76852">
        <w:rPr>
          <w:i/>
        </w:rPr>
        <w:t xml:space="preserve">[1] </w:t>
      </w:r>
      <w:r w:rsidR="00B76852">
        <w:t>–</w:t>
      </w:r>
      <w:r w:rsidR="00B76852" w:rsidRPr="00B76852">
        <w:t xml:space="preserve"> </w:t>
      </w:r>
      <w:r w:rsidR="00B76852">
        <w:t xml:space="preserve">вершина </w:t>
      </w:r>
      <w:r w:rsidR="00B76852">
        <w:rPr>
          <w:lang w:val="en-US"/>
        </w:rPr>
        <w:t>V</w:t>
      </w:r>
      <w:r w:rsidR="00B76852" w:rsidRPr="00B76852">
        <w:t>2</w:t>
      </w:r>
      <w:r w:rsidR="00B76852">
        <w:t xml:space="preserve">, все остальные символы – пропускная способность дуги </w:t>
      </w:r>
      <w:r w:rsidR="00B76852">
        <w:rPr>
          <w:lang w:val="en-US"/>
        </w:rPr>
        <w:t>P</w:t>
      </w:r>
      <w:r w:rsidR="00B76852" w:rsidRPr="00B76852">
        <w:t xml:space="preserve">. </w:t>
      </w:r>
      <w:r w:rsidR="00B76852">
        <w:t xml:space="preserve">Наконец, массив </w:t>
      </w:r>
      <w:r w:rsidR="00B76852">
        <w:rPr>
          <w:i/>
          <w:lang w:val="en-US"/>
        </w:rPr>
        <w:t>string</w:t>
      </w:r>
      <w:r w:rsidR="00B76852">
        <w:t xml:space="preserve"> сохраняется в список, и идет чтение следующей строки. В функции реализована проверка консистентности входных данных. Таким образом, если название вершины состоит больше, чем из одного символа</w:t>
      </w:r>
      <w:r w:rsidR="00B76852" w:rsidRPr="00B76852">
        <w:t xml:space="preserve">; </w:t>
      </w:r>
      <w:r w:rsidR="00B76852">
        <w:t xml:space="preserve">если пропускная способность не является десятичным числом; если обнаружен цикл; если дуга входит в исток, либо выходит из истока; если файл пуст, либо не существует; либо </w:t>
      </w:r>
      <w:r w:rsidR="009952C9">
        <w:t>отсутствует исток или сток, то выбрсывается исключение с соответствующим сообщением.</w:t>
      </w:r>
    </w:p>
    <w:p w:rsidR="009952C9" w:rsidRDefault="009952C9" w:rsidP="009952C9">
      <w:pPr>
        <w:pStyle w:val="a3"/>
      </w:pPr>
      <w:r>
        <w:t xml:space="preserve">После того, как </w:t>
      </w:r>
      <w:r>
        <w:rPr>
          <w:i/>
          <w:lang w:val="en-US"/>
        </w:rPr>
        <w:t>readFrom</w:t>
      </w:r>
      <w:r w:rsidRPr="009952C9">
        <w:rPr>
          <w:i/>
        </w:rPr>
        <w:t xml:space="preserve"> </w:t>
      </w:r>
      <w:r>
        <w:t xml:space="preserve">конвертировала данные из файла в список массивов </w:t>
      </w:r>
      <w:r>
        <w:rPr>
          <w:i/>
          <w:lang w:val="en-US"/>
        </w:rPr>
        <w:t>string</w:t>
      </w:r>
      <w:r>
        <w:t xml:space="preserve">, вызывается функция </w:t>
      </w:r>
      <w:r>
        <w:rPr>
          <w:i/>
          <w:lang w:val="en-US"/>
        </w:rPr>
        <w:t>create</w:t>
      </w:r>
      <w:r>
        <w:t>, которая (очевидно) строит сеть на основе этих данных.</w:t>
      </w:r>
    </w:p>
    <w:p w:rsidR="009952C9" w:rsidRDefault="009952C9" w:rsidP="009952C9">
      <w:pPr>
        <w:pStyle w:val="a3"/>
        <w:rPr>
          <w:i/>
        </w:rPr>
      </w:pPr>
      <w:r>
        <w:t xml:space="preserve">В функции </w:t>
      </w:r>
      <w:r>
        <w:rPr>
          <w:i/>
          <w:lang w:val="en-US"/>
        </w:rPr>
        <w:t>create</w:t>
      </w:r>
      <w:r w:rsidRPr="009952C9">
        <w:t xml:space="preserve"> </w:t>
      </w:r>
      <w:r>
        <w:t xml:space="preserve">происходит </w:t>
      </w:r>
      <w:r>
        <w:rPr>
          <w:strike/>
        </w:rPr>
        <w:t>магия</w:t>
      </w:r>
      <w:r>
        <w:t xml:space="preserve"> создание остаточной сети. Первым делом заполняется мапа </w:t>
      </w:r>
      <w:r w:rsidRPr="009952C9">
        <w:rPr>
          <w:i/>
          <w:lang w:val="en-US"/>
        </w:rPr>
        <w:t>number</w:t>
      </w:r>
      <w:r w:rsidRPr="009952C9">
        <w:rPr>
          <w:i/>
        </w:rPr>
        <w:t>_</w:t>
      </w:r>
      <w:r w:rsidRPr="009952C9">
        <w:rPr>
          <w:i/>
          <w:lang w:val="en-US"/>
        </w:rPr>
        <w:t>name</w:t>
      </w:r>
      <w:r w:rsidRPr="009952C9">
        <w:rPr>
          <w:i/>
        </w:rPr>
        <w:t>_</w:t>
      </w:r>
      <w:r w:rsidRPr="009952C9">
        <w:rPr>
          <w:i/>
          <w:lang w:val="en-US"/>
        </w:rPr>
        <w:t>match</w:t>
      </w:r>
      <w:r w:rsidRPr="009952C9">
        <w:t xml:space="preserve">. </w:t>
      </w:r>
      <w:r>
        <w:t xml:space="preserve">В этой мапе хранятся соответствия между буквенным названием вершины и её номером. Исток всегда имеет номер 1, а сток всегда имеет последний номер. По окончании заполнения мапы создается список </w:t>
      </w:r>
      <w:r>
        <w:rPr>
          <w:i/>
          <w:lang w:val="en-US"/>
        </w:rPr>
        <w:t>vertices</w:t>
      </w:r>
      <w:r>
        <w:t xml:space="preserve"> для хранения вершин сети. Затем, снова проходя по каждой строке входных данных, идет либо создание вершины и заполнение её данных (если вершины нет в списке </w:t>
      </w:r>
      <w:r>
        <w:rPr>
          <w:i/>
          <w:lang w:val="en-US"/>
        </w:rPr>
        <w:t>vertices</w:t>
      </w:r>
      <w:r w:rsidR="00FD0879">
        <w:t xml:space="preserve">), либо обновляется мапа путей для этой вершины (если вершина уже есть в списке </w:t>
      </w:r>
      <w:r w:rsidR="00FD0879">
        <w:rPr>
          <w:i/>
          <w:lang w:val="en-US"/>
        </w:rPr>
        <w:t>vertices</w:t>
      </w:r>
      <w:r w:rsidR="00FD0879">
        <w:t xml:space="preserve">). </w:t>
      </w:r>
      <w:r w:rsidR="00FD0879">
        <w:rPr>
          <w:i/>
        </w:rPr>
        <w:t>Стоит обратить внимание на то, что создание вершины</w:t>
      </w:r>
      <w:r w:rsidR="00FD0879" w:rsidRPr="00FD0879">
        <w:rPr>
          <w:i/>
        </w:rPr>
        <w:t>/</w:t>
      </w:r>
      <w:r w:rsidR="00FD0879">
        <w:rPr>
          <w:i/>
        </w:rPr>
        <w:t xml:space="preserve">обновление путей для вершин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>1</w:t>
      </w:r>
      <w:r w:rsidR="00FD0879">
        <w:rPr>
          <w:i/>
        </w:rPr>
        <w:t xml:space="preserve"> и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 xml:space="preserve">2 </w:t>
      </w:r>
      <w:r w:rsidR="00FD0879">
        <w:rPr>
          <w:i/>
        </w:rPr>
        <w:t xml:space="preserve">из входных данных немного различаются. Так как, фактически, мапа </w:t>
      </w:r>
      <w:r w:rsidR="00FD0879">
        <w:rPr>
          <w:i/>
          <w:lang w:val="en-US"/>
        </w:rPr>
        <w:t>routes</w:t>
      </w:r>
      <w:r w:rsidR="00FD0879">
        <w:rPr>
          <w:i/>
        </w:rPr>
        <w:t xml:space="preserve"> хранит смежную вершину и остаточную пропускную способность по данному ребру, то при обработке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>2</w:t>
      </w:r>
      <w:r w:rsidR="00FD0879">
        <w:rPr>
          <w:i/>
        </w:rPr>
        <w:t>, когда для вершины заполняется</w:t>
      </w:r>
      <w:r w:rsidR="00FD0879" w:rsidRPr="00FD0879">
        <w:rPr>
          <w:i/>
        </w:rPr>
        <w:t>/</w:t>
      </w:r>
      <w:r w:rsidR="00FD0879">
        <w:rPr>
          <w:i/>
        </w:rPr>
        <w:t xml:space="preserve">обновляется мапа </w:t>
      </w:r>
      <w:r w:rsidR="00FD0879">
        <w:rPr>
          <w:i/>
          <w:lang w:val="en-US"/>
        </w:rPr>
        <w:t>routes</w:t>
      </w:r>
      <w:r w:rsidR="00FD0879">
        <w:rPr>
          <w:i/>
        </w:rPr>
        <w:t xml:space="preserve">, в соответствие </w:t>
      </w:r>
      <w:r w:rsidR="00FD0879">
        <w:rPr>
          <w:i/>
          <w:lang w:val="en-US"/>
        </w:rPr>
        <w:t>V</w:t>
      </w:r>
      <w:r w:rsidR="00FD0879" w:rsidRPr="00FD0879">
        <w:rPr>
          <w:i/>
        </w:rPr>
        <w:t>1</w:t>
      </w:r>
      <w:r w:rsidR="00FD0879">
        <w:rPr>
          <w:i/>
        </w:rPr>
        <w:t xml:space="preserve"> приходится ставить остаточную пропускную способность 0 (см. описание класса </w:t>
      </w:r>
      <w:r w:rsidR="00FD0879">
        <w:rPr>
          <w:i/>
          <w:lang w:val="en-US"/>
        </w:rPr>
        <w:t>Vertex</w:t>
      </w:r>
      <w:r w:rsidR="00FD0879">
        <w:rPr>
          <w:i/>
        </w:rPr>
        <w:t>).</w:t>
      </w:r>
    </w:p>
    <w:p w:rsidR="00FD0879" w:rsidRDefault="00FD0879" w:rsidP="00FD0879">
      <w:pPr>
        <w:pStyle w:val="a3"/>
      </w:pPr>
      <w:r>
        <w:t xml:space="preserve">В самом конце происходит вызов функции </w:t>
      </w:r>
      <w:r>
        <w:rPr>
          <w:i/>
          <w:lang w:val="en-US"/>
        </w:rPr>
        <w:t>ford</w:t>
      </w:r>
      <w:r w:rsidRPr="00FD0879">
        <w:rPr>
          <w:i/>
        </w:rPr>
        <w:t>_</w:t>
      </w:r>
      <w:r>
        <w:rPr>
          <w:i/>
          <w:lang w:val="en-US"/>
        </w:rPr>
        <w:t>fulkerson</w:t>
      </w:r>
      <w:r w:rsidRPr="00FD0879">
        <w:rPr>
          <w:i/>
        </w:rPr>
        <w:t xml:space="preserve">, </w:t>
      </w:r>
      <w:r>
        <w:t xml:space="preserve">которая </w:t>
      </w:r>
      <w:r w:rsidRPr="00FD0879">
        <w:rPr>
          <w:strike/>
        </w:rPr>
        <w:t>шаманит</w:t>
      </w:r>
      <w:r>
        <w:rPr>
          <w:i/>
        </w:rPr>
        <w:t xml:space="preserve"> </w:t>
      </w:r>
      <w:r>
        <w:t>обрабатывает построенную сеть и вычисляет максимальный поток.</w:t>
      </w:r>
    </w:p>
    <w:p w:rsidR="00FD0879" w:rsidRDefault="002A0C5C" w:rsidP="00FD0879">
      <w:pPr>
        <w:pStyle w:val="a3"/>
      </w:pPr>
      <w:r>
        <w:t>Функция</w:t>
      </w:r>
      <w:r w:rsidR="00FD0879">
        <w:t xml:space="preserve"> </w:t>
      </w:r>
      <w:r w:rsidR="00FD0879">
        <w:rPr>
          <w:i/>
          <w:lang w:val="en-US"/>
        </w:rPr>
        <w:t>ford</w:t>
      </w:r>
      <w:r w:rsidR="00FD0879" w:rsidRPr="002A0C5C">
        <w:rPr>
          <w:i/>
        </w:rPr>
        <w:t>_</w:t>
      </w:r>
      <w:r w:rsidR="00FD0879">
        <w:rPr>
          <w:i/>
          <w:lang w:val="en-US"/>
        </w:rPr>
        <w:t>fulkerson</w:t>
      </w:r>
      <w:r w:rsidR="00FD0879">
        <w:t xml:space="preserve"> </w:t>
      </w:r>
      <w:r>
        <w:t>реализована по следующему алгоритму</w:t>
      </w:r>
      <w:r w:rsidRPr="002A0C5C">
        <w:t xml:space="preserve">: </w:t>
      </w:r>
    </w:p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2A0C5C" w:rsidP="002A0C5C"/>
    <w:p w:rsidR="002A0C5C" w:rsidRDefault="00380B56" w:rsidP="002A0C5C">
      <w:pPr>
        <w:jc w:val="center"/>
      </w:pPr>
      <w:r>
        <w:rPr>
          <w:noProof/>
        </w:rPr>
        <w:lastRenderedPageBreak/>
        <w:drawing>
          <wp:inline distT="0" distB="0" distL="0" distR="0">
            <wp:extent cx="4389941" cy="6262777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45" cy="629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56" w:rsidRDefault="00380B56" w:rsidP="002A0C5C">
      <w:pPr>
        <w:jc w:val="center"/>
      </w:pPr>
    </w:p>
    <w:p w:rsidR="00380B56" w:rsidRDefault="00380B56" w:rsidP="00380B56">
      <w:pPr>
        <w:jc w:val="center"/>
      </w:pPr>
      <w:r>
        <w:rPr>
          <w:noProof/>
        </w:rPr>
        <w:drawing>
          <wp:inline distT="0" distB="0" distL="0" distR="0">
            <wp:extent cx="4445647" cy="318314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11" cy="319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56" w:rsidRPr="002A0C5C" w:rsidRDefault="00380B56" w:rsidP="002A0C5C">
      <w:pPr>
        <w:jc w:val="center"/>
      </w:pPr>
    </w:p>
    <w:p w:rsidR="00A74D0A" w:rsidRPr="00D86D3E" w:rsidRDefault="00A74D0A" w:rsidP="00A74D0A">
      <w:pPr>
        <w:pStyle w:val="a3"/>
      </w:pPr>
      <w:r>
        <w:t xml:space="preserve">В данной программе </w:t>
      </w:r>
      <w:r w:rsidR="00284887">
        <w:t xml:space="preserve">реализованы и используются следующие </w:t>
      </w:r>
      <w:r>
        <w:t>структуры данных:</w:t>
      </w:r>
    </w:p>
    <w:p w:rsidR="00D86D3E" w:rsidRDefault="00380B56" w:rsidP="00A74D0A">
      <w:pPr>
        <w:pStyle w:val="a3"/>
        <w:numPr>
          <w:ilvl w:val="0"/>
          <w:numId w:val="14"/>
        </w:numPr>
        <w:ind w:left="0" w:firstLine="567"/>
      </w:pPr>
      <w:r>
        <w:t xml:space="preserve">Структура </w:t>
      </w:r>
      <w:r>
        <w:rPr>
          <w:i/>
          <w:lang w:val="en-US"/>
        </w:rPr>
        <w:t>Mark</w:t>
      </w:r>
      <w:r w:rsidR="00D86D3E">
        <w:t>:</w:t>
      </w:r>
    </w:p>
    <w:p w:rsidR="003D6216" w:rsidRPr="00380B56" w:rsidRDefault="00A74D0A" w:rsidP="00380B56">
      <w:pPr>
        <w:pStyle w:val="a3"/>
        <w:ind w:left="709" w:hanging="284"/>
      </w:pPr>
      <w:r w:rsidRPr="00BE2C5E">
        <w:tab/>
      </w:r>
      <w:r w:rsidR="00380B56">
        <w:t>Является оберткой для метки вершин графа. Данная структура используется, для повышения удобочитаемости кода и просто для того чтобы было легче оперировать с данными.</w:t>
      </w:r>
    </w:p>
    <w:p w:rsidR="00E9007F" w:rsidRPr="00E9007F" w:rsidRDefault="00E9007F" w:rsidP="00E9007F">
      <w:pPr>
        <w:rPr>
          <w:rFonts w:eastAsiaTheme="minorHAnsi"/>
        </w:rPr>
      </w:pPr>
    </w:p>
    <w:p w:rsidR="003D6216" w:rsidRDefault="003D6216" w:rsidP="003D6216">
      <w:pPr>
        <w:pStyle w:val="a3"/>
        <w:numPr>
          <w:ilvl w:val="0"/>
          <w:numId w:val="14"/>
        </w:numPr>
        <w:ind w:left="0" w:firstLine="567"/>
      </w:pPr>
      <w:r>
        <w:t xml:space="preserve">Класс </w:t>
      </w:r>
      <w:r w:rsidR="00380B56" w:rsidRPr="00284887">
        <w:rPr>
          <w:i/>
          <w:lang w:val="en-US"/>
        </w:rPr>
        <w:t>Vertex</w:t>
      </w:r>
      <w:r>
        <w:t>:</w:t>
      </w:r>
    </w:p>
    <w:p w:rsidR="003D6216" w:rsidRDefault="003D6216" w:rsidP="003D6216">
      <w:pPr>
        <w:pStyle w:val="a3"/>
        <w:ind w:left="709" w:hanging="284"/>
      </w:pPr>
      <w:r w:rsidRPr="003D6216">
        <w:tab/>
      </w:r>
      <w:r w:rsidR="00380B56">
        <w:t xml:space="preserve">Является оберткой для объектов – вершин графа. </w:t>
      </w:r>
      <w:r w:rsidR="00284887">
        <w:t xml:space="preserve">Хранит в себе номер вершины, указатель на метку, и указатель на мапу смежных вершин. </w:t>
      </w:r>
    </w:p>
    <w:p w:rsidR="00284887" w:rsidRDefault="00284887" w:rsidP="00284887">
      <w:pPr>
        <w:pStyle w:val="a3"/>
        <w:ind w:left="708" w:firstLine="0"/>
      </w:pPr>
      <w:r>
        <w:tab/>
        <w:t xml:space="preserve">Вместо самой метки вершина хранит указатель на неё, так как отсутствие у вершины метки легко обозначается как </w:t>
      </w:r>
      <w:r>
        <w:rPr>
          <w:i/>
          <w:lang w:val="en-US"/>
        </w:rPr>
        <w:t>nullptr</w:t>
      </w:r>
      <w:r>
        <w:t xml:space="preserve">, что упрощает жизнь при написании/чтении кода. </w:t>
      </w:r>
    </w:p>
    <w:p w:rsidR="00E9007F" w:rsidRDefault="00284887" w:rsidP="00284887">
      <w:pPr>
        <w:pStyle w:val="a3"/>
        <w:ind w:left="708" w:firstLine="0"/>
      </w:pPr>
      <w:r>
        <w:tab/>
        <w:t xml:space="preserve">Для хранения смежных вершин используется ассоциативный массив, так как ассоциативный массив позволяет легко узнать является ли некоторая вершина </w:t>
      </w:r>
      <w:r>
        <w:rPr>
          <w:i/>
          <w:lang w:val="en-US"/>
        </w:rPr>
        <w:t>V</w:t>
      </w:r>
      <w:r w:rsidRPr="00284887">
        <w:rPr>
          <w:i/>
        </w:rPr>
        <w:t xml:space="preserve"> </w:t>
      </w:r>
      <w:r>
        <w:t xml:space="preserve">смежной к данной, а также имеется быстрый доступ к остаточной пропускной способности ребра по направлению от данной вершины к </w:t>
      </w:r>
      <w:r>
        <w:rPr>
          <w:i/>
          <w:lang w:val="en-US"/>
        </w:rPr>
        <w:t>V</w:t>
      </w:r>
      <w:r>
        <w:t>.</w:t>
      </w:r>
    </w:p>
    <w:p w:rsidR="00E9007F" w:rsidRDefault="00E9007F" w:rsidP="003D6216"/>
    <w:p w:rsidR="00E9007F" w:rsidRDefault="00E9007F" w:rsidP="00E9007F">
      <w:pPr>
        <w:pStyle w:val="a3"/>
        <w:numPr>
          <w:ilvl w:val="0"/>
          <w:numId w:val="14"/>
        </w:numPr>
        <w:ind w:left="0" w:firstLine="567"/>
      </w:pPr>
      <w:r>
        <w:t xml:space="preserve">Класс </w:t>
      </w:r>
      <w:r w:rsidR="00284887" w:rsidRPr="00284887">
        <w:rPr>
          <w:i/>
          <w:lang w:val="en-US"/>
        </w:rPr>
        <w:t>Network</w:t>
      </w:r>
      <w:r>
        <w:t>:</w:t>
      </w:r>
    </w:p>
    <w:p w:rsidR="00E9007F" w:rsidRDefault="00284887" w:rsidP="00284887">
      <w:pPr>
        <w:pStyle w:val="a3"/>
        <w:ind w:left="708" w:firstLine="0"/>
      </w:pPr>
      <w:r>
        <w:tab/>
        <w:t xml:space="preserve">Является оберткой для объекта – сети. Хранит в себе максимальную пропускную способность, мапу соответствий буквенных имен вершин их номерам, список </w:t>
      </w:r>
      <w:r w:rsidR="00D05B83">
        <w:t xml:space="preserve">указателей на </w:t>
      </w:r>
      <w:r>
        <w:t>вершин</w:t>
      </w:r>
      <w:r w:rsidR="00D05B83">
        <w:t>ы</w:t>
      </w:r>
      <w:r>
        <w:t xml:space="preserve"> сети, и список массивов </w:t>
      </w:r>
      <w:r>
        <w:rPr>
          <w:i/>
          <w:lang w:val="en-US"/>
        </w:rPr>
        <w:t>string</w:t>
      </w:r>
      <w:r>
        <w:t xml:space="preserve"> (входные данные).</w:t>
      </w:r>
    </w:p>
    <w:p w:rsidR="00284887" w:rsidRDefault="00284887" w:rsidP="00DC0D9D">
      <w:pPr>
        <w:pStyle w:val="a3"/>
        <w:ind w:left="708" w:firstLine="0"/>
      </w:pPr>
      <w:r>
        <w:tab/>
      </w:r>
      <w:r w:rsidR="00D05B83">
        <w:t xml:space="preserve">Причины использования именно ассоциативного массива для установки соответствия буквенных имен вершин их номерам очевидны. </w:t>
      </w:r>
    </w:p>
    <w:p w:rsidR="00D05B83" w:rsidRPr="00DC0D9D" w:rsidRDefault="00D05B83" w:rsidP="00DC0D9D">
      <w:pPr>
        <w:pStyle w:val="a3"/>
        <w:ind w:left="708" w:firstLine="0"/>
        <w:rPr>
          <w:i/>
        </w:rPr>
      </w:pPr>
      <w:r>
        <w:t xml:space="preserve">Для хранения вершин сети используется обычный двусвязный список, так как список позволяет легко получить нужный элемент по индексу. При этом вершины кладутся в список так, что на </w:t>
      </w:r>
      <w:r>
        <w:rPr>
          <w:i/>
          <w:lang w:val="en-US"/>
        </w:rPr>
        <w:t>i</w:t>
      </w:r>
      <w:r>
        <w:t xml:space="preserve">-ом месте списка лежит указатель на </w:t>
      </w:r>
      <w:r>
        <w:rPr>
          <w:i/>
          <w:lang w:val="en-US"/>
        </w:rPr>
        <w:t>i</w:t>
      </w:r>
      <w:r w:rsidRPr="00D05B83">
        <w:rPr>
          <w:i/>
        </w:rPr>
        <w:t>+1</w:t>
      </w:r>
      <w:r>
        <w:t xml:space="preserve">-ую вершину. Таким образом, можно спокойно получать нужную вершину, просто получая </w:t>
      </w:r>
      <w:r>
        <w:rPr>
          <w:i/>
          <w:lang w:val="en-US"/>
        </w:rPr>
        <w:t>i</w:t>
      </w:r>
      <w:r w:rsidRPr="00D05B83">
        <w:rPr>
          <w:i/>
        </w:rPr>
        <w:t>-1</w:t>
      </w:r>
      <w:r>
        <w:t xml:space="preserve">-ый элемент списка. </w:t>
      </w:r>
      <w:r>
        <w:rPr>
          <w:i/>
        </w:rPr>
        <w:t xml:space="preserve">Список заполняется именно так благодаря тому, что он хранит указатели на вершины: после заполнения мапы </w:t>
      </w:r>
      <w:r>
        <w:rPr>
          <w:i/>
          <w:lang w:val="en-US"/>
        </w:rPr>
        <w:t>number</w:t>
      </w:r>
      <w:r w:rsidRPr="00D05B83">
        <w:rPr>
          <w:i/>
        </w:rPr>
        <w:t>_</w:t>
      </w:r>
      <w:r>
        <w:rPr>
          <w:i/>
          <w:lang w:val="en-US"/>
        </w:rPr>
        <w:t>name</w:t>
      </w:r>
      <w:r w:rsidRPr="00D05B83">
        <w:rPr>
          <w:i/>
        </w:rPr>
        <w:t>_</w:t>
      </w:r>
      <w:r>
        <w:rPr>
          <w:i/>
          <w:lang w:val="en-US"/>
        </w:rPr>
        <w:t>match</w:t>
      </w:r>
      <w:r>
        <w:rPr>
          <w:i/>
        </w:rPr>
        <w:t xml:space="preserve">, становится известно количество вершин в сети, соответственно список инициализируется как список размера </w:t>
      </w:r>
      <w:r>
        <w:rPr>
          <w:i/>
          <w:lang w:val="en-US"/>
        </w:rPr>
        <w:t>number</w:t>
      </w:r>
      <w:r w:rsidRPr="00D05B83">
        <w:rPr>
          <w:i/>
        </w:rPr>
        <w:t>_</w:t>
      </w:r>
      <w:r>
        <w:rPr>
          <w:i/>
          <w:lang w:val="en-US"/>
        </w:rPr>
        <w:t>name</w:t>
      </w:r>
      <w:r w:rsidRPr="00D05B83">
        <w:rPr>
          <w:i/>
        </w:rPr>
        <w:t>_</w:t>
      </w:r>
      <w:r>
        <w:rPr>
          <w:i/>
          <w:lang w:val="en-US"/>
        </w:rPr>
        <w:t>match</w:t>
      </w:r>
      <w:r w:rsidRPr="00D05B83">
        <w:rPr>
          <w:i/>
        </w:rPr>
        <w:t>.</w:t>
      </w:r>
      <w:r>
        <w:rPr>
          <w:i/>
          <w:lang w:val="en-US"/>
        </w:rPr>
        <w:t>getSize</w:t>
      </w:r>
      <w:r w:rsidRPr="00D05B83">
        <w:rPr>
          <w:i/>
        </w:rPr>
        <w:t>()</w:t>
      </w:r>
      <w:r>
        <w:rPr>
          <w:i/>
        </w:rPr>
        <w:t xml:space="preserve">, а все элементы списка имеют значение </w:t>
      </w:r>
      <w:r>
        <w:rPr>
          <w:i/>
          <w:lang w:val="en-US"/>
        </w:rPr>
        <w:t>nullptr</w:t>
      </w:r>
      <w:r w:rsidRPr="00D05B83">
        <w:rPr>
          <w:i/>
        </w:rPr>
        <w:t xml:space="preserve">. </w:t>
      </w:r>
      <w:r>
        <w:rPr>
          <w:i/>
        </w:rPr>
        <w:t>В итоге при построении сети</w:t>
      </w:r>
      <w:r w:rsidR="00DC0D9D">
        <w:rPr>
          <w:i/>
        </w:rPr>
        <w:t xml:space="preserve"> делается проверка нужного индекса, если там </w:t>
      </w:r>
      <w:r w:rsidR="00DC0D9D">
        <w:rPr>
          <w:i/>
          <w:lang w:val="en-US"/>
        </w:rPr>
        <w:t>nullptr</w:t>
      </w:r>
      <w:r w:rsidR="00DC0D9D">
        <w:rPr>
          <w:i/>
        </w:rPr>
        <w:t xml:space="preserve">, то создается вершина и кладется по этому индексу, если не </w:t>
      </w:r>
      <w:r w:rsidR="00DC0D9D">
        <w:rPr>
          <w:i/>
          <w:lang w:val="en-US"/>
        </w:rPr>
        <w:t>nullptr</w:t>
      </w:r>
      <w:r w:rsidR="00DC0D9D">
        <w:rPr>
          <w:i/>
        </w:rPr>
        <w:t>, то обновляется мапа путей.</w:t>
      </w:r>
    </w:p>
    <w:p w:rsidR="00F72B3A" w:rsidRPr="00A600EF" w:rsidRDefault="00F72B3A" w:rsidP="00CB3C93"/>
    <w:p w:rsidR="00CB3C93" w:rsidRPr="00F02862" w:rsidRDefault="00A40914" w:rsidP="00F02862">
      <w:pPr>
        <w:pStyle w:val="2"/>
        <w:ind w:left="284" w:hanging="284"/>
      </w:pPr>
      <w:r>
        <w:t>Оценка временной сложности методов</w:t>
      </w:r>
      <w:r w:rsidR="00A5340D">
        <w:tab/>
      </w:r>
    </w:p>
    <w:p w:rsidR="00F02862" w:rsidRDefault="00F02862" w:rsidP="00F02862">
      <w:pPr>
        <w:ind w:firstLine="708"/>
        <w:rPr>
          <w:i/>
        </w:rPr>
      </w:pPr>
      <w:r>
        <w:rPr>
          <w:i/>
          <w:lang w:val="en-US"/>
        </w:rPr>
        <w:t>N</w:t>
      </w:r>
      <w:r w:rsidRPr="00AF21C7">
        <w:rPr>
          <w:i/>
        </w:rPr>
        <w:t xml:space="preserve"> – </w:t>
      </w:r>
      <w:r>
        <w:rPr>
          <w:i/>
        </w:rPr>
        <w:t>количество строк входной информации</w:t>
      </w:r>
    </w:p>
    <w:p w:rsidR="00F02862" w:rsidRPr="00F02862" w:rsidRDefault="00F02862" w:rsidP="00DC0D9D">
      <w:pPr>
        <w:ind w:firstLine="708"/>
      </w:pPr>
      <w:r>
        <w:rPr>
          <w:i/>
          <w:lang w:val="en-US"/>
        </w:rPr>
        <w:t>V</w:t>
      </w:r>
      <w:r w:rsidRPr="00AF21C7">
        <w:rPr>
          <w:i/>
        </w:rPr>
        <w:t xml:space="preserve"> – </w:t>
      </w:r>
      <w:r w:rsidR="00DC0D9D">
        <w:rPr>
          <w:i/>
        </w:rPr>
        <w:t xml:space="preserve">количество вершин </w:t>
      </w:r>
    </w:p>
    <w:p w:rsidR="00101F62" w:rsidRDefault="00A5340D" w:rsidP="00A5340D">
      <w:pPr>
        <w:rPr>
          <w:i/>
        </w:rPr>
      </w:pPr>
      <w:r>
        <w:tab/>
      </w:r>
      <w:r w:rsidR="00E9007F">
        <w:rPr>
          <w:i/>
          <w:lang w:val="en-US"/>
        </w:rPr>
        <w:t>E</w:t>
      </w:r>
      <w:r w:rsidR="00E9007F" w:rsidRPr="00E9007F">
        <w:rPr>
          <w:i/>
        </w:rPr>
        <w:t xml:space="preserve"> – </w:t>
      </w:r>
      <w:r w:rsidR="00DC0D9D">
        <w:rPr>
          <w:i/>
        </w:rPr>
        <w:t xml:space="preserve">количество ребер </w:t>
      </w:r>
    </w:p>
    <w:p w:rsidR="00DC0D9D" w:rsidRPr="00E9007F" w:rsidRDefault="00DC0D9D" w:rsidP="00A5340D">
      <w:pPr>
        <w:rPr>
          <w:i/>
        </w:rPr>
      </w:pPr>
    </w:p>
    <w:p w:rsidR="00A5340D" w:rsidRDefault="00DC0D9D" w:rsidP="00F02862">
      <w:pPr>
        <w:pStyle w:val="a3"/>
        <w:numPr>
          <w:ilvl w:val="0"/>
          <w:numId w:val="16"/>
        </w:numPr>
      </w:pPr>
      <w:r>
        <w:rPr>
          <w:b/>
          <w:i/>
          <w:lang w:val="en-US"/>
        </w:rPr>
        <w:t>readFrom</w:t>
      </w:r>
      <w:r w:rsidR="003D6216" w:rsidRPr="00124C36">
        <w:rPr>
          <w:b/>
          <w:i/>
        </w:rPr>
        <w:t xml:space="preserve"> </w:t>
      </w:r>
      <w:r w:rsidR="008E2CBB">
        <w:t>имеет временную сложность О(</w:t>
      </w:r>
      <w:r w:rsidR="00F02862">
        <w:rPr>
          <w:i/>
          <w:lang w:val="en-US"/>
        </w:rPr>
        <w:t>N</w:t>
      </w:r>
      <w:r w:rsidR="00A5340D">
        <w:t>)</w:t>
      </w:r>
      <w:r w:rsidRPr="00DC0D9D">
        <w:t>;</w:t>
      </w:r>
    </w:p>
    <w:p w:rsidR="00101F62" w:rsidRPr="00101F62" w:rsidRDefault="00101F62" w:rsidP="00101F62"/>
    <w:p w:rsidR="00124C36" w:rsidRDefault="00F02862" w:rsidP="00124C36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t>get</w:t>
      </w:r>
      <w:r w:rsidR="00DC0D9D">
        <w:rPr>
          <w:b/>
          <w:i/>
          <w:lang w:val="en-US"/>
        </w:rPr>
        <w:t>InputData</w:t>
      </w:r>
      <w:r w:rsidRPr="00F02862">
        <w:rPr>
          <w:b/>
          <w:i/>
        </w:rPr>
        <w:t xml:space="preserve"> </w:t>
      </w:r>
      <w:r w:rsidR="00124C36">
        <w:t>имеет временную сложность О(</w:t>
      </w:r>
      <w:r w:rsidR="00DC0D9D" w:rsidRPr="00DC0D9D">
        <w:rPr>
          <w:i/>
        </w:rPr>
        <w:t>1</w:t>
      </w:r>
      <w:r w:rsidR="00124C36" w:rsidRPr="008E2CBB">
        <w:t>)</w:t>
      </w:r>
      <w:r w:rsidR="00124C36">
        <w:t>;</w:t>
      </w:r>
    </w:p>
    <w:p w:rsidR="00101F62" w:rsidRPr="006664AA" w:rsidRDefault="00101F62" w:rsidP="00101F62"/>
    <w:p w:rsidR="00F02862" w:rsidRDefault="006E3534" w:rsidP="00F02862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t>createVertex</w:t>
      </w:r>
      <w:r w:rsidR="00F02862" w:rsidRPr="00F02862">
        <w:rPr>
          <w:b/>
          <w:i/>
        </w:rPr>
        <w:t xml:space="preserve"> </w:t>
      </w:r>
      <w:r w:rsidR="00F02862">
        <w:t>имеет временную сложность О(</w:t>
      </w:r>
      <w:r w:rsidRPr="006E3534">
        <w:rPr>
          <w:i/>
        </w:rPr>
        <w:t>1</w:t>
      </w:r>
      <w:r w:rsidR="00F02862" w:rsidRPr="008E2CBB">
        <w:t>)</w:t>
      </w:r>
      <w:r w:rsidR="00F02862">
        <w:t>;</w:t>
      </w:r>
    </w:p>
    <w:p w:rsidR="00101F62" w:rsidRPr="00101F62" w:rsidRDefault="00101F62" w:rsidP="00101F62"/>
    <w:p w:rsidR="008E2CBB" w:rsidRDefault="00F02862" w:rsidP="008E2CBB">
      <w:pPr>
        <w:pStyle w:val="a3"/>
        <w:numPr>
          <w:ilvl w:val="0"/>
          <w:numId w:val="16"/>
        </w:numPr>
      </w:pPr>
      <w:r>
        <w:rPr>
          <w:b/>
          <w:i/>
          <w:lang w:val="en-US"/>
        </w:rPr>
        <w:t>c</w:t>
      </w:r>
      <w:r>
        <w:rPr>
          <w:b/>
          <w:i/>
          <w:lang w:val="en-GB"/>
        </w:rPr>
        <w:t>reate</w:t>
      </w:r>
      <w:r w:rsidRPr="00F02862">
        <w:rPr>
          <w:b/>
          <w:i/>
        </w:rPr>
        <w:t xml:space="preserve"> </w:t>
      </w:r>
      <w:r w:rsidR="008E2CBB">
        <w:t>имеет временную сложность О(</w:t>
      </w:r>
      <w:r w:rsidR="00503823">
        <w:rPr>
          <w:i/>
          <w:lang w:val="en-US"/>
        </w:rPr>
        <w:t>N</w:t>
      </w:r>
      <w:r w:rsidRPr="00503823">
        <w:rPr>
          <w:i/>
        </w:rPr>
        <w:t>²</w:t>
      </w:r>
      <w:r w:rsidRPr="00F02862">
        <w:rPr>
          <w:i/>
        </w:rPr>
        <w:t xml:space="preserve"> + </w:t>
      </w:r>
      <w:r>
        <w:rPr>
          <w:i/>
          <w:lang w:val="en-US"/>
        </w:rPr>
        <w:t>NV</w:t>
      </w:r>
      <w:r w:rsidR="00503823" w:rsidRPr="00503823">
        <w:rPr>
          <w:i/>
        </w:rPr>
        <w:t xml:space="preserve"> + </w:t>
      </w:r>
      <w:r>
        <w:rPr>
          <w:i/>
          <w:lang w:val="en-US"/>
        </w:rPr>
        <w:t>N</w:t>
      </w:r>
      <w:r w:rsidR="00503823" w:rsidRPr="00503823">
        <w:rPr>
          <w:i/>
        </w:rPr>
        <w:t>*</w:t>
      </w:r>
      <w:r w:rsidR="00503823">
        <w:rPr>
          <w:i/>
          <w:lang w:val="en-US"/>
        </w:rPr>
        <w:t>log</w:t>
      </w:r>
      <w:r w:rsidR="00503823" w:rsidRPr="00503823">
        <w:rPr>
          <w:i/>
        </w:rPr>
        <w:t>(</w:t>
      </w:r>
      <w:r w:rsidR="006E3534">
        <w:rPr>
          <w:i/>
          <w:lang w:val="en-US"/>
        </w:rPr>
        <w:t>V</w:t>
      </w:r>
      <w:r w:rsidR="00503823" w:rsidRPr="00503823">
        <w:rPr>
          <w:i/>
        </w:rPr>
        <w:t>)</w:t>
      </w:r>
      <w:r w:rsidR="008E2CBB" w:rsidRPr="008E2CBB">
        <w:t>)</w:t>
      </w:r>
      <w:r w:rsidR="008E2CBB">
        <w:t>;</w:t>
      </w:r>
    </w:p>
    <w:p w:rsidR="00503823" w:rsidRDefault="006E3534" w:rsidP="00503823">
      <w:pPr>
        <w:ind w:firstLine="708"/>
        <w:rPr>
          <w:i/>
          <w:lang w:val="en-US"/>
        </w:rPr>
      </w:pPr>
      <w:r>
        <w:rPr>
          <w:i/>
          <w:lang w:val="en-US"/>
        </w:rPr>
        <w:t xml:space="preserve">log(V) + </w:t>
      </w:r>
      <w:r w:rsidR="00503823">
        <w:rPr>
          <w:i/>
          <w:lang w:val="en-US"/>
        </w:rPr>
        <w:t>N</w:t>
      </w:r>
      <w:r w:rsidR="00503823" w:rsidRPr="00503823">
        <w:rPr>
          <w:i/>
          <w:lang w:val="en-US"/>
        </w:rPr>
        <w:t>*</w:t>
      </w:r>
      <w:r w:rsidR="00F02862">
        <w:rPr>
          <w:i/>
          <w:lang w:val="en-US"/>
        </w:rPr>
        <w:t xml:space="preserve">(N </w:t>
      </w:r>
      <w:r w:rsidR="00503823" w:rsidRPr="00503823">
        <w:rPr>
          <w:i/>
          <w:lang w:val="en-US"/>
        </w:rPr>
        <w:t xml:space="preserve">+ </w:t>
      </w:r>
      <w:r>
        <w:rPr>
          <w:i/>
          <w:lang w:val="en-US"/>
        </w:rPr>
        <w:t>log(V</w:t>
      </w:r>
      <w:r w:rsidR="00503823">
        <w:rPr>
          <w:i/>
          <w:lang w:val="en-US"/>
        </w:rPr>
        <w:t>)</w:t>
      </w:r>
      <w:r w:rsidR="00F02862">
        <w:rPr>
          <w:i/>
          <w:lang w:val="en-US"/>
        </w:rPr>
        <w:t>)</w:t>
      </w:r>
      <w:r>
        <w:rPr>
          <w:i/>
          <w:lang w:val="en-US"/>
        </w:rPr>
        <w:t xml:space="preserve"> + N*(N+ log(V) + V)</w:t>
      </w:r>
      <w:r w:rsidR="00503823">
        <w:rPr>
          <w:i/>
          <w:lang w:val="en-US"/>
        </w:rPr>
        <w:t xml:space="preserve"> = </w:t>
      </w:r>
      <w:r w:rsidR="006422CB">
        <w:rPr>
          <w:i/>
          <w:lang w:val="en-US"/>
        </w:rPr>
        <w:t>N</w:t>
      </w:r>
      <w:r w:rsidR="006422CB" w:rsidRPr="006422CB">
        <w:rPr>
          <w:i/>
          <w:lang w:val="en-US"/>
        </w:rPr>
        <w:t xml:space="preserve">² + </w:t>
      </w:r>
      <w:r w:rsidR="006422CB">
        <w:rPr>
          <w:i/>
          <w:lang w:val="en-US"/>
        </w:rPr>
        <w:t>NV</w:t>
      </w:r>
      <w:r w:rsidR="006422CB" w:rsidRPr="006422CB">
        <w:rPr>
          <w:i/>
          <w:lang w:val="en-US"/>
        </w:rPr>
        <w:t xml:space="preserve"> + </w:t>
      </w:r>
      <w:r w:rsidR="006422CB">
        <w:rPr>
          <w:i/>
          <w:lang w:val="en-US"/>
        </w:rPr>
        <w:t>N</w:t>
      </w:r>
      <w:r w:rsidR="006422CB" w:rsidRPr="006422CB">
        <w:rPr>
          <w:i/>
          <w:lang w:val="en-US"/>
        </w:rPr>
        <w:t>*</w:t>
      </w:r>
      <w:r w:rsidR="006422CB">
        <w:rPr>
          <w:i/>
          <w:lang w:val="en-US"/>
        </w:rPr>
        <w:t>log</w:t>
      </w:r>
      <w:r w:rsidR="006422CB" w:rsidRPr="006422CB">
        <w:rPr>
          <w:i/>
          <w:lang w:val="en-US"/>
        </w:rPr>
        <w:t>(</w:t>
      </w:r>
      <w:r>
        <w:rPr>
          <w:i/>
          <w:lang w:val="en-US"/>
        </w:rPr>
        <w:t>V</w:t>
      </w:r>
      <w:r w:rsidR="006422CB" w:rsidRPr="006422CB">
        <w:rPr>
          <w:i/>
          <w:lang w:val="en-US"/>
        </w:rPr>
        <w:t>)</w:t>
      </w:r>
    </w:p>
    <w:p w:rsidR="00101F62" w:rsidRPr="006422CB" w:rsidRDefault="00101F62" w:rsidP="00503823">
      <w:pPr>
        <w:ind w:firstLine="708"/>
        <w:rPr>
          <w:lang w:val="en-US"/>
        </w:rPr>
      </w:pPr>
    </w:p>
    <w:p w:rsidR="008E2CBB" w:rsidRDefault="006E3534" w:rsidP="008E2CBB">
      <w:pPr>
        <w:pStyle w:val="a3"/>
        <w:numPr>
          <w:ilvl w:val="0"/>
          <w:numId w:val="16"/>
        </w:numPr>
      </w:pPr>
      <w:r>
        <w:rPr>
          <w:b/>
          <w:i/>
          <w:lang w:val="en-GB"/>
        </w:rPr>
        <w:lastRenderedPageBreak/>
        <w:t>recountBandwidths</w:t>
      </w:r>
      <w:r w:rsidR="00503823" w:rsidRPr="00503823">
        <w:rPr>
          <w:b/>
          <w:i/>
        </w:rPr>
        <w:t xml:space="preserve"> </w:t>
      </w:r>
      <w:r w:rsidR="008E2CBB">
        <w:t>имеет временную сложность О(</w:t>
      </w:r>
      <w:r w:rsidR="006D21F1">
        <w:rPr>
          <w:i/>
          <w:lang w:val="en-US"/>
        </w:rPr>
        <w:t>V</w:t>
      </w:r>
      <w:r w:rsidR="006D21F1" w:rsidRPr="00343FFF">
        <w:rPr>
          <w:i/>
        </w:rPr>
        <w:t>*</w:t>
      </w:r>
      <w:r w:rsidR="006D21F1">
        <w:rPr>
          <w:i/>
          <w:lang w:val="en-US"/>
        </w:rPr>
        <w:t>log</w:t>
      </w:r>
      <w:r w:rsidR="006D21F1" w:rsidRPr="00343FFF">
        <w:rPr>
          <w:i/>
        </w:rPr>
        <w:t>(</w:t>
      </w:r>
      <w:r w:rsidR="006D21F1">
        <w:rPr>
          <w:i/>
          <w:lang w:val="en-US"/>
        </w:rPr>
        <w:t>E</w:t>
      </w:r>
      <w:r w:rsidR="006D21F1" w:rsidRPr="00343FFF">
        <w:rPr>
          <w:i/>
        </w:rPr>
        <w:t>)</w:t>
      </w:r>
      <w:r w:rsidR="00E51B0B" w:rsidRPr="00275AFB">
        <w:rPr>
          <w:i/>
        </w:rPr>
        <w:t>+</w:t>
      </w:r>
      <w:r w:rsidR="006D21F1">
        <w:rPr>
          <w:i/>
          <w:lang w:val="en-US"/>
        </w:rPr>
        <w:t>V</w:t>
      </w:r>
      <w:r w:rsidR="00275AFB" w:rsidRPr="00275AFB">
        <w:rPr>
          <w:i/>
        </w:rPr>
        <w:t>³</w:t>
      </w:r>
      <w:r w:rsidR="008E2CBB" w:rsidRPr="008E2CBB">
        <w:t>)</w:t>
      </w:r>
      <w:r w:rsidR="008E2CBB">
        <w:t>;</w:t>
      </w:r>
    </w:p>
    <w:p w:rsidR="00101F62" w:rsidRPr="006E3534" w:rsidRDefault="006D21F1" w:rsidP="006E3534">
      <w:pPr>
        <w:ind w:firstLine="708"/>
        <w:rPr>
          <w:lang w:val="en-US"/>
        </w:rPr>
      </w:pPr>
      <w:r>
        <w:rPr>
          <w:i/>
          <w:lang w:val="en-US"/>
        </w:rPr>
        <w:t>1</w:t>
      </w:r>
      <w:r w:rsidR="006E3534">
        <w:rPr>
          <w:i/>
          <w:lang w:val="en-US"/>
        </w:rPr>
        <w:t xml:space="preserve">+ </w:t>
      </w:r>
      <w:r>
        <w:rPr>
          <w:i/>
          <w:lang w:val="en-US"/>
        </w:rPr>
        <w:t>V</w:t>
      </w:r>
      <w:r w:rsidR="006E3534" w:rsidRPr="00503823">
        <w:rPr>
          <w:i/>
          <w:lang w:val="en-US"/>
        </w:rPr>
        <w:t>*</w:t>
      </w:r>
      <w:r>
        <w:rPr>
          <w:i/>
          <w:lang w:val="en-US"/>
        </w:rPr>
        <w:t>(V</w:t>
      </w:r>
      <w:r w:rsidR="006E3534">
        <w:rPr>
          <w:i/>
          <w:lang w:val="en-US"/>
        </w:rPr>
        <w:t xml:space="preserve"> </w:t>
      </w:r>
      <w:r w:rsidR="006E3534" w:rsidRPr="00503823">
        <w:rPr>
          <w:i/>
          <w:lang w:val="en-US"/>
        </w:rPr>
        <w:t xml:space="preserve">+ </w:t>
      </w:r>
      <w:r>
        <w:rPr>
          <w:i/>
          <w:lang w:val="en-US"/>
        </w:rPr>
        <w:t>2log(E</w:t>
      </w:r>
      <w:r w:rsidR="006E3534">
        <w:rPr>
          <w:i/>
          <w:lang w:val="en-US"/>
        </w:rPr>
        <w:t>)</w:t>
      </w:r>
      <w:r>
        <w:rPr>
          <w:i/>
          <w:lang w:val="en-US"/>
        </w:rPr>
        <w:t xml:space="preserve"> + 2log(E</w:t>
      </w:r>
      <w:r w:rsidR="006E3534">
        <w:rPr>
          <w:i/>
          <w:lang w:val="en-US"/>
        </w:rPr>
        <w:t xml:space="preserve">) + V) = </w:t>
      </w:r>
      <w:r>
        <w:rPr>
          <w:i/>
          <w:lang w:val="en-US"/>
        </w:rPr>
        <w:t>V² +</w:t>
      </w:r>
      <w:r w:rsidR="006E3534" w:rsidRPr="006422CB">
        <w:rPr>
          <w:i/>
          <w:lang w:val="en-US"/>
        </w:rPr>
        <w:t xml:space="preserve"> </w:t>
      </w:r>
      <w:r>
        <w:rPr>
          <w:i/>
          <w:lang w:val="en-US"/>
        </w:rPr>
        <w:t>V</w:t>
      </w:r>
      <w:r w:rsidR="006E3534" w:rsidRPr="006422CB">
        <w:rPr>
          <w:i/>
          <w:lang w:val="en-US"/>
        </w:rPr>
        <w:t>*</w:t>
      </w:r>
      <w:r w:rsidR="006E3534">
        <w:rPr>
          <w:i/>
          <w:lang w:val="en-US"/>
        </w:rPr>
        <w:t>log</w:t>
      </w:r>
      <w:r w:rsidR="006E3534" w:rsidRPr="006422CB">
        <w:rPr>
          <w:i/>
          <w:lang w:val="en-US"/>
        </w:rPr>
        <w:t>(</w:t>
      </w:r>
      <w:r>
        <w:rPr>
          <w:i/>
          <w:lang w:val="en-US"/>
        </w:rPr>
        <w:t>E</w:t>
      </w:r>
      <w:r w:rsidR="006E3534" w:rsidRPr="006422CB">
        <w:rPr>
          <w:i/>
          <w:lang w:val="en-US"/>
        </w:rPr>
        <w:t>)</w:t>
      </w:r>
    </w:p>
    <w:p w:rsidR="00007556" w:rsidRPr="00A9777B" w:rsidRDefault="00A9777B" w:rsidP="00007556">
      <w:pPr>
        <w:pStyle w:val="a3"/>
        <w:numPr>
          <w:ilvl w:val="0"/>
          <w:numId w:val="16"/>
        </w:numPr>
        <w:rPr>
          <w:lang w:val="en-US"/>
        </w:rPr>
      </w:pPr>
      <w:r>
        <w:rPr>
          <w:b/>
          <w:i/>
          <w:lang w:val="en-GB"/>
        </w:rPr>
        <w:t>ford</w:t>
      </w:r>
      <w:r w:rsidRPr="00A9777B">
        <w:rPr>
          <w:b/>
          <w:i/>
          <w:lang w:val="en-US"/>
        </w:rPr>
        <w:t>_</w:t>
      </w:r>
      <w:r>
        <w:rPr>
          <w:b/>
          <w:i/>
          <w:lang w:val="en-GB"/>
        </w:rPr>
        <w:t>fulkerson</w:t>
      </w:r>
      <w:bookmarkStart w:id="0" w:name="_GoBack"/>
      <w:bookmarkEnd w:id="0"/>
      <w:r w:rsidR="00A311A9" w:rsidRPr="00A9777B">
        <w:rPr>
          <w:b/>
          <w:i/>
          <w:lang w:val="en-US"/>
        </w:rPr>
        <w:t xml:space="preserve"> </w:t>
      </w:r>
      <w:r w:rsidR="00007556">
        <w:t>имеет</w:t>
      </w:r>
      <w:r w:rsidR="00007556" w:rsidRPr="00A9777B">
        <w:rPr>
          <w:lang w:val="en-US"/>
        </w:rPr>
        <w:t xml:space="preserve"> </w:t>
      </w:r>
      <w:r w:rsidR="00007556">
        <w:t>временную</w:t>
      </w:r>
      <w:r w:rsidR="00007556" w:rsidRPr="00A9777B">
        <w:rPr>
          <w:lang w:val="en-US"/>
        </w:rPr>
        <w:t xml:space="preserve"> </w:t>
      </w:r>
      <w:r w:rsidR="00007556">
        <w:t>сложность</w:t>
      </w:r>
      <w:r w:rsidR="00007556" w:rsidRPr="00A9777B">
        <w:rPr>
          <w:lang w:val="en-US"/>
        </w:rPr>
        <w:t xml:space="preserve"> </w:t>
      </w:r>
      <w:r w:rsidR="00007556">
        <w:t>О</w:t>
      </w:r>
      <w:r w:rsidR="00007556" w:rsidRPr="00A9777B">
        <w:rPr>
          <w:lang w:val="en-US"/>
        </w:rPr>
        <w:t>(</w:t>
      </w:r>
      <w:r w:rsidR="00343FFF">
        <w:rPr>
          <w:i/>
          <w:lang w:val="en-US"/>
        </w:rPr>
        <w:t>log</w:t>
      </w:r>
      <w:r w:rsidR="00343FFF" w:rsidRPr="00A9777B">
        <w:rPr>
          <w:i/>
          <w:lang w:val="en-US"/>
        </w:rPr>
        <w:t>(</w:t>
      </w:r>
      <w:r w:rsidR="00343FFF">
        <w:rPr>
          <w:i/>
          <w:lang w:val="en-US"/>
        </w:rPr>
        <w:t>max</w:t>
      </w:r>
      <w:r w:rsidR="00343FFF" w:rsidRPr="00A9777B">
        <w:rPr>
          <w:i/>
          <w:lang w:val="en-US"/>
        </w:rPr>
        <w:t>[</w:t>
      </w:r>
      <w:r w:rsidR="00343FFF">
        <w:rPr>
          <w:i/>
          <w:lang w:val="en-US"/>
        </w:rPr>
        <w:t>c</w:t>
      </w:r>
      <w:r w:rsidR="00343FFF" w:rsidRPr="00A9777B">
        <w:rPr>
          <w:i/>
          <w:lang w:val="en-US"/>
        </w:rPr>
        <w:t>])*(</w:t>
      </w:r>
      <w:r w:rsidR="00101F62">
        <w:rPr>
          <w:i/>
          <w:lang w:val="en-US"/>
        </w:rPr>
        <w:t>V</w:t>
      </w:r>
      <w:r w:rsidR="00101F62" w:rsidRPr="00A9777B">
        <w:rPr>
          <w:i/>
          <w:lang w:val="en-US"/>
        </w:rPr>
        <w:t>²</w:t>
      </w:r>
      <w:r w:rsidR="00343FFF" w:rsidRPr="00A9777B">
        <w:rPr>
          <w:i/>
          <w:lang w:val="en-US"/>
        </w:rPr>
        <w:t xml:space="preserve"> </w:t>
      </w:r>
      <w:r w:rsidR="00101F62" w:rsidRPr="00A9777B">
        <w:rPr>
          <w:i/>
          <w:lang w:val="en-US"/>
        </w:rPr>
        <w:t>+</w:t>
      </w:r>
      <w:r w:rsidR="00343FFF">
        <w:rPr>
          <w:i/>
          <w:lang w:val="en-US"/>
        </w:rPr>
        <w:t>VE</w:t>
      </w:r>
      <w:r w:rsidR="00343FFF" w:rsidRPr="00A9777B">
        <w:rPr>
          <w:i/>
          <w:lang w:val="en-US"/>
        </w:rPr>
        <w:t xml:space="preserve"> </w:t>
      </w:r>
      <w:r w:rsidR="00101F62" w:rsidRPr="00A9777B">
        <w:rPr>
          <w:i/>
          <w:lang w:val="en-US"/>
        </w:rPr>
        <w:t>+</w:t>
      </w:r>
      <w:r w:rsidR="00343FFF" w:rsidRPr="00A9777B">
        <w:rPr>
          <w:i/>
          <w:lang w:val="en-US"/>
        </w:rPr>
        <w:t xml:space="preserve"> </w:t>
      </w:r>
      <w:r w:rsidR="00343FFF">
        <w:rPr>
          <w:i/>
          <w:lang w:val="en-US"/>
        </w:rPr>
        <w:t>E</w:t>
      </w:r>
      <w:r w:rsidR="00343FFF" w:rsidRPr="00A9777B">
        <w:rPr>
          <w:i/>
          <w:lang w:val="en-US"/>
        </w:rPr>
        <w:t>² +</w:t>
      </w:r>
      <w:r w:rsidR="00101F62">
        <w:rPr>
          <w:i/>
          <w:lang w:val="en-US"/>
        </w:rPr>
        <w:t>E</w:t>
      </w:r>
      <w:r w:rsidR="00101F62" w:rsidRPr="00A9777B">
        <w:rPr>
          <w:i/>
          <w:lang w:val="en-US"/>
        </w:rPr>
        <w:t>*</w:t>
      </w:r>
      <w:r w:rsidR="00101F62">
        <w:rPr>
          <w:i/>
          <w:lang w:val="en-US"/>
        </w:rPr>
        <w:t>log</w:t>
      </w:r>
      <w:r w:rsidR="00101F62" w:rsidRPr="00A9777B">
        <w:rPr>
          <w:i/>
          <w:lang w:val="en-US"/>
        </w:rPr>
        <w:t>(</w:t>
      </w:r>
      <w:r w:rsidR="00343FFF">
        <w:rPr>
          <w:i/>
          <w:lang w:val="en-US"/>
        </w:rPr>
        <w:t>E</w:t>
      </w:r>
      <w:r w:rsidR="00101F62" w:rsidRPr="00A9777B">
        <w:rPr>
          <w:i/>
          <w:lang w:val="en-US"/>
        </w:rPr>
        <w:t>)+</w:t>
      </w:r>
      <w:r w:rsidR="00101F62">
        <w:rPr>
          <w:i/>
          <w:lang w:val="en-US"/>
        </w:rPr>
        <w:t>V</w:t>
      </w:r>
      <w:r w:rsidR="00101F62" w:rsidRPr="00A9777B">
        <w:rPr>
          <w:i/>
          <w:lang w:val="en-US"/>
        </w:rPr>
        <w:t>*</w:t>
      </w:r>
      <w:r w:rsidR="00101F62">
        <w:rPr>
          <w:i/>
          <w:lang w:val="en-US"/>
        </w:rPr>
        <w:t>log</w:t>
      </w:r>
      <w:r w:rsidR="00101F62" w:rsidRPr="00A9777B">
        <w:rPr>
          <w:i/>
          <w:lang w:val="en-US"/>
        </w:rPr>
        <w:t>(</w:t>
      </w:r>
      <w:r w:rsidR="00101F62">
        <w:rPr>
          <w:i/>
          <w:lang w:val="en-US"/>
        </w:rPr>
        <w:t>E</w:t>
      </w:r>
      <w:r w:rsidR="00101F62" w:rsidRPr="00A9777B">
        <w:rPr>
          <w:i/>
          <w:lang w:val="en-US"/>
        </w:rPr>
        <w:t>)</w:t>
      </w:r>
      <w:r w:rsidR="00343FFF" w:rsidRPr="00A9777B">
        <w:rPr>
          <w:i/>
          <w:lang w:val="en-US"/>
        </w:rPr>
        <w:t>)</w:t>
      </w:r>
      <w:r w:rsidR="00007556" w:rsidRPr="00A9777B">
        <w:rPr>
          <w:lang w:val="en-US"/>
        </w:rPr>
        <w:t>);</w:t>
      </w:r>
    </w:p>
    <w:p w:rsidR="00101F62" w:rsidRDefault="00343FFF" w:rsidP="00343FFF">
      <w:pPr>
        <w:ind w:left="708"/>
        <w:rPr>
          <w:i/>
          <w:lang w:val="en-US"/>
        </w:rPr>
      </w:pPr>
      <w:r>
        <w:rPr>
          <w:i/>
          <w:lang w:val="en-US"/>
        </w:rPr>
        <w:t>log(max[c])*(V + E + EV + E</w:t>
      </w:r>
      <w:r>
        <w:rPr>
          <w:i/>
          <w:vertAlign w:val="superscript"/>
          <w:lang w:val="en-US"/>
        </w:rPr>
        <w:t xml:space="preserve">2 </w:t>
      </w:r>
      <w:r>
        <w:rPr>
          <w:i/>
          <w:lang w:val="en-US"/>
        </w:rPr>
        <w:t>+ E*log(E) + V*log(E) + V</w:t>
      </w:r>
      <w:r>
        <w:rPr>
          <w:i/>
          <w:vertAlign w:val="superscript"/>
          <w:lang w:val="en-US"/>
        </w:rPr>
        <w:t>2</w:t>
      </w:r>
      <w:r>
        <w:rPr>
          <w:i/>
          <w:lang w:val="en-US"/>
        </w:rPr>
        <w:t>) = log</w:t>
      </w:r>
      <w:r w:rsidRPr="00343FFF">
        <w:rPr>
          <w:i/>
          <w:lang w:val="en-US"/>
        </w:rPr>
        <w:t>(</w:t>
      </w:r>
      <w:r>
        <w:rPr>
          <w:i/>
          <w:lang w:val="en-US"/>
        </w:rPr>
        <w:t>max</w:t>
      </w:r>
      <w:r w:rsidRPr="00343FFF">
        <w:rPr>
          <w:i/>
          <w:lang w:val="en-US"/>
        </w:rPr>
        <w:t>[</w:t>
      </w:r>
      <w:r>
        <w:rPr>
          <w:i/>
          <w:lang w:val="en-US"/>
        </w:rPr>
        <w:t>c</w:t>
      </w:r>
      <w:r w:rsidRPr="00343FFF">
        <w:rPr>
          <w:i/>
          <w:lang w:val="en-US"/>
        </w:rPr>
        <w:t>])*(</w:t>
      </w:r>
      <w:r>
        <w:rPr>
          <w:i/>
          <w:lang w:val="en-US"/>
        </w:rPr>
        <w:t>V</w:t>
      </w:r>
      <w:r w:rsidRPr="00343FFF">
        <w:rPr>
          <w:i/>
          <w:lang w:val="en-US"/>
        </w:rPr>
        <w:t>² +</w:t>
      </w:r>
      <w:r>
        <w:rPr>
          <w:i/>
          <w:lang w:val="en-US"/>
        </w:rPr>
        <w:t>VE</w:t>
      </w:r>
      <w:r w:rsidRPr="00343FFF">
        <w:rPr>
          <w:i/>
          <w:lang w:val="en-US"/>
        </w:rPr>
        <w:t xml:space="preserve"> + 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² +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*</w:t>
      </w:r>
      <w:r>
        <w:rPr>
          <w:i/>
          <w:lang w:val="en-US"/>
        </w:rPr>
        <w:t>log</w:t>
      </w:r>
      <w:r w:rsidRPr="00343FFF">
        <w:rPr>
          <w:i/>
          <w:lang w:val="en-US"/>
        </w:rPr>
        <w:t>(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)+</w:t>
      </w:r>
      <w:r>
        <w:rPr>
          <w:i/>
          <w:lang w:val="en-US"/>
        </w:rPr>
        <w:t>V</w:t>
      </w:r>
      <w:r w:rsidRPr="00343FFF">
        <w:rPr>
          <w:i/>
          <w:lang w:val="en-US"/>
        </w:rPr>
        <w:t>*</w:t>
      </w:r>
      <w:r>
        <w:rPr>
          <w:i/>
          <w:lang w:val="en-US"/>
        </w:rPr>
        <w:t>log</w:t>
      </w:r>
      <w:r w:rsidRPr="00343FFF">
        <w:rPr>
          <w:i/>
          <w:lang w:val="en-US"/>
        </w:rPr>
        <w:t>(</w:t>
      </w:r>
      <w:r>
        <w:rPr>
          <w:i/>
          <w:lang w:val="en-US"/>
        </w:rPr>
        <w:t>E</w:t>
      </w:r>
      <w:r w:rsidRPr="00343FFF">
        <w:rPr>
          <w:i/>
          <w:lang w:val="en-US"/>
        </w:rPr>
        <w:t>))</w:t>
      </w:r>
    </w:p>
    <w:p w:rsidR="00343FFF" w:rsidRPr="00343FFF" w:rsidRDefault="00343FFF" w:rsidP="00343FFF">
      <w:pPr>
        <w:ind w:left="708"/>
        <w:rPr>
          <w:i/>
        </w:rPr>
      </w:pPr>
      <w:r>
        <w:rPr>
          <w:i/>
        </w:rPr>
        <w:t xml:space="preserve">прим.: </w:t>
      </w:r>
      <w:r>
        <w:rPr>
          <w:i/>
          <w:lang w:val="en-US"/>
        </w:rPr>
        <w:t>max</w:t>
      </w:r>
      <w:r w:rsidRPr="00343FFF">
        <w:rPr>
          <w:i/>
        </w:rPr>
        <w:t>[</w:t>
      </w:r>
      <w:r>
        <w:rPr>
          <w:i/>
          <w:lang w:val="en-US"/>
        </w:rPr>
        <w:t>c</w:t>
      </w:r>
      <w:r w:rsidRPr="00343FFF">
        <w:rPr>
          <w:i/>
        </w:rPr>
        <w:t xml:space="preserve">] – </w:t>
      </w:r>
      <w:r>
        <w:rPr>
          <w:i/>
        </w:rPr>
        <w:t>максимальная пропускная способность.</w:t>
      </w:r>
    </w:p>
    <w:p w:rsidR="00D405BD" w:rsidRPr="00343FFF" w:rsidRDefault="00D405BD" w:rsidP="00007556"/>
    <w:p w:rsidR="00AA03C3" w:rsidRDefault="005A104E" w:rsidP="005A104E">
      <w:pPr>
        <w:pStyle w:val="2"/>
        <w:ind w:left="284" w:hanging="284"/>
        <w:rPr>
          <w:rStyle w:val="ab"/>
          <w:i w:val="0"/>
          <w:color w:val="auto"/>
        </w:rPr>
      </w:pPr>
      <w:r>
        <w:rPr>
          <w:rStyle w:val="ab"/>
          <w:i w:val="0"/>
          <w:color w:val="auto"/>
        </w:rPr>
        <w:t>Пример</w:t>
      </w:r>
      <w:r w:rsidR="00A311A9">
        <w:rPr>
          <w:rStyle w:val="ab"/>
          <w:i w:val="0"/>
          <w:color w:val="auto"/>
        </w:rPr>
        <w:t>ы</w:t>
      </w:r>
      <w:r>
        <w:rPr>
          <w:rStyle w:val="ab"/>
          <w:i w:val="0"/>
          <w:color w:val="auto"/>
        </w:rPr>
        <w:t xml:space="preserve"> работы</w:t>
      </w:r>
    </w:p>
    <w:p w:rsidR="00562BCB" w:rsidRPr="00562BCB" w:rsidRDefault="00562BCB" w:rsidP="00562BCB"/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0905"/>
      </w:tblGrid>
      <w:tr w:rsidR="00343FFF" w:rsidTr="00343FFF">
        <w:tc>
          <w:tcPr>
            <w:tcW w:w="10905" w:type="dxa"/>
          </w:tcPr>
          <w:p w:rsidR="00343FFF" w:rsidRDefault="00562BCB" w:rsidP="00562BCB">
            <w:pPr>
              <w:pStyle w:val="a3"/>
              <w:ind w:firstLine="0"/>
              <w:rPr>
                <w:noProof/>
              </w:rPr>
            </w:pPr>
            <w:r>
              <w:rPr>
                <w:noProof/>
              </w:rPr>
              <w:t>1.</w:t>
            </w:r>
          </w:p>
          <w:p w:rsidR="00343FFF" w:rsidRPr="00343FFF" w:rsidRDefault="00343FFF" w:rsidP="00343FFF">
            <w:pPr>
              <w:pStyle w:val="af1"/>
              <w:ind w:left="720"/>
              <w:jc w:val="center"/>
            </w:pPr>
            <w:r>
              <w:rPr>
                <w:noProof/>
              </w:rPr>
              <w:drawing>
                <wp:inline distT="0" distB="0" distL="0" distR="0" wp14:anchorId="18105ECB" wp14:editId="47116212">
                  <wp:extent cx="5834917" cy="3044490"/>
                  <wp:effectExtent l="0" t="0" r="0" b="381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585" cy="3049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3FFF" w:rsidRDefault="00343FFF" w:rsidP="00343FFF">
            <w:pPr>
              <w:jc w:val="center"/>
              <w:rPr>
                <w:lang w:val="en-US"/>
              </w:rPr>
            </w:pPr>
            <w:r w:rsidRPr="00343FFF">
              <w:rPr>
                <w:noProof/>
              </w:rPr>
              <w:drawing>
                <wp:inline distT="0" distB="0" distL="0" distR="0" wp14:anchorId="00EC1B98" wp14:editId="7CEB3B88">
                  <wp:extent cx="3324689" cy="447737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3FFF" w:rsidRDefault="00343FFF" w:rsidP="00343FFF"/>
        </w:tc>
      </w:tr>
      <w:tr w:rsidR="00343FFF" w:rsidTr="00343FFF">
        <w:tc>
          <w:tcPr>
            <w:tcW w:w="10905" w:type="dxa"/>
          </w:tcPr>
          <w:p w:rsidR="00562BCB" w:rsidRDefault="00562BCB" w:rsidP="00562BCB">
            <w:r>
              <w:t>2.</w:t>
            </w:r>
          </w:p>
          <w:p w:rsidR="00562BCB" w:rsidRDefault="00562BCB" w:rsidP="00562BCB">
            <w:pPr>
              <w:jc w:val="center"/>
            </w:pPr>
            <w:r>
              <w:object w:dxaOrig="14025" w:dyaOrig="68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0.05pt;height:230.25pt" o:ole="">
                  <v:imagedata r:id="rId10" o:title=""/>
                </v:shape>
                <o:OLEObject Type="Embed" ProgID="PBrush" ShapeID="_x0000_i1025" DrawAspect="Content" ObjectID="_1652198558" r:id="rId11"/>
              </w:object>
            </w:r>
          </w:p>
          <w:p w:rsidR="00562BCB" w:rsidRDefault="00562BCB" w:rsidP="00562BCB">
            <w:pPr>
              <w:jc w:val="center"/>
            </w:pPr>
          </w:p>
          <w:p w:rsidR="00562BCB" w:rsidRDefault="00562BCB" w:rsidP="00562BCB">
            <w:pPr>
              <w:jc w:val="center"/>
            </w:pPr>
          </w:p>
          <w:p w:rsidR="00343FFF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11DD33DB" wp14:editId="70846F68">
                  <wp:extent cx="3305636" cy="409632"/>
                  <wp:effectExtent l="0" t="0" r="9525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FFF" w:rsidTr="00343FFF">
        <w:tc>
          <w:tcPr>
            <w:tcW w:w="10905" w:type="dxa"/>
          </w:tcPr>
          <w:p w:rsidR="00562BCB" w:rsidRDefault="00562BCB" w:rsidP="00562BCB">
            <w:pPr>
              <w:tabs>
                <w:tab w:val="center" w:pos="5344"/>
              </w:tabs>
            </w:pPr>
            <w:r>
              <w:lastRenderedPageBreak/>
              <w:t>3.</w:t>
            </w:r>
            <w:r>
              <w:tab/>
            </w:r>
          </w:p>
          <w:p w:rsidR="00562BCB" w:rsidRDefault="00562BCB" w:rsidP="00562BCB">
            <w:pPr>
              <w:tabs>
                <w:tab w:val="center" w:pos="5344"/>
              </w:tabs>
            </w:pPr>
            <w:r>
              <w:object w:dxaOrig="14055" w:dyaOrig="7425">
                <v:shape id="_x0000_i1026" type="#_x0000_t75" style="width:479.55pt;height:253.35pt" o:ole="">
                  <v:imagedata r:id="rId13" o:title=""/>
                </v:shape>
                <o:OLEObject Type="Embed" ProgID="PBrush" ShapeID="_x0000_i1026" DrawAspect="Content" ObjectID="_1652198559" r:id="rId14"/>
              </w:object>
            </w:r>
          </w:p>
          <w:p w:rsidR="00562BCB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4764B42E" wp14:editId="7D6129E4">
                  <wp:extent cx="3286584" cy="504895"/>
                  <wp:effectExtent l="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584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BCB" w:rsidRDefault="00562BCB" w:rsidP="00562BCB">
            <w:pPr>
              <w:tabs>
                <w:tab w:val="center" w:pos="5344"/>
              </w:tabs>
            </w:pPr>
          </w:p>
        </w:tc>
      </w:tr>
      <w:tr w:rsidR="00343FFF" w:rsidTr="00343FFF">
        <w:tc>
          <w:tcPr>
            <w:tcW w:w="10905" w:type="dxa"/>
          </w:tcPr>
          <w:p w:rsidR="00343FFF" w:rsidRDefault="00562BCB" w:rsidP="00343FFF">
            <w:r>
              <w:t>4.</w:t>
            </w:r>
          </w:p>
          <w:p w:rsidR="00562BCB" w:rsidRDefault="00562BCB" w:rsidP="00562BCB">
            <w:pPr>
              <w:jc w:val="center"/>
            </w:pPr>
            <w:r>
              <w:object w:dxaOrig="14145" w:dyaOrig="7335">
                <v:shape id="_x0000_i1027" type="#_x0000_t75" style="width:468pt;height:242.5pt" o:ole="">
                  <v:imagedata r:id="rId16" o:title=""/>
                </v:shape>
                <o:OLEObject Type="Embed" ProgID="PBrush" ShapeID="_x0000_i1027" DrawAspect="Content" ObjectID="_1652198560" r:id="rId17"/>
              </w:object>
            </w:r>
          </w:p>
          <w:p w:rsidR="00562BCB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28A81216" wp14:editId="1A9A348D">
                  <wp:extent cx="3277057" cy="390580"/>
                  <wp:effectExtent l="0" t="0" r="0" b="952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FFF" w:rsidTr="00343FFF">
        <w:tc>
          <w:tcPr>
            <w:tcW w:w="10905" w:type="dxa"/>
          </w:tcPr>
          <w:p w:rsidR="00343FFF" w:rsidRDefault="00562BCB" w:rsidP="00343FFF">
            <w:r>
              <w:t xml:space="preserve">5. </w:t>
            </w:r>
          </w:p>
          <w:p w:rsidR="00562BCB" w:rsidRDefault="00562BCB" w:rsidP="00562BCB">
            <w:pPr>
              <w:jc w:val="center"/>
            </w:pPr>
            <w:r>
              <w:object w:dxaOrig="13815" w:dyaOrig="7155">
                <v:shape id="_x0000_i1028" type="#_x0000_t75" style="width:460.55pt;height:239.1pt" o:ole="">
                  <v:imagedata r:id="rId19" o:title=""/>
                </v:shape>
                <o:OLEObject Type="Embed" ProgID="PBrush" ShapeID="_x0000_i1028" DrawAspect="Content" ObjectID="_1652198561" r:id="rId20"/>
              </w:object>
            </w:r>
          </w:p>
          <w:p w:rsidR="00562BCB" w:rsidRDefault="00562BCB" w:rsidP="00562BCB">
            <w:pPr>
              <w:jc w:val="center"/>
            </w:pPr>
            <w:r w:rsidRPr="00562BCB">
              <w:rPr>
                <w:noProof/>
              </w:rPr>
              <w:drawing>
                <wp:inline distT="0" distB="0" distL="0" distR="0" wp14:anchorId="1A53B01A" wp14:editId="3A7D615F">
                  <wp:extent cx="3296110" cy="485843"/>
                  <wp:effectExtent l="0" t="0" r="0" b="952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3FFF" w:rsidTr="00343FFF">
        <w:tc>
          <w:tcPr>
            <w:tcW w:w="10905" w:type="dxa"/>
          </w:tcPr>
          <w:p w:rsidR="00343FFF" w:rsidRDefault="00562BCB" w:rsidP="00343FFF">
            <w:r>
              <w:lastRenderedPageBreak/>
              <w:t>6.</w:t>
            </w:r>
          </w:p>
          <w:p w:rsidR="00562BCB" w:rsidRDefault="00562BCB" w:rsidP="00343FFF">
            <w:r>
              <w:t>Здесь я забыл сделать скриншот сети, поэтому вместо него будут данные из файла</w:t>
            </w:r>
          </w:p>
          <w:p w:rsidR="00562BCB" w:rsidRDefault="00562BCB" w:rsidP="00343FFF">
            <w:r w:rsidRPr="00562BCB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1983248</wp:posOffset>
                  </wp:positionH>
                  <wp:positionV relativeFrom="paragraph">
                    <wp:posOffset>2279806</wp:posOffset>
                  </wp:positionV>
                  <wp:extent cx="3295650" cy="428625"/>
                  <wp:effectExtent l="0" t="0" r="0" b="9525"/>
                  <wp:wrapNone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562BCB">
              <w:rPr>
                <w:noProof/>
              </w:rPr>
              <w:drawing>
                <wp:inline distT="0" distB="0" distL="0" distR="0" wp14:anchorId="07CF3581" wp14:editId="57C0C5E7">
                  <wp:extent cx="733527" cy="5020376"/>
                  <wp:effectExtent l="0" t="0" r="9525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" cy="5020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560" w:rsidRDefault="00252560" w:rsidP="00343FFF"/>
          <w:p w:rsidR="00252560" w:rsidRDefault="00252560" w:rsidP="00343FFF"/>
          <w:p w:rsidR="00252560" w:rsidRDefault="00252560" w:rsidP="00343FFF"/>
          <w:p w:rsidR="00252560" w:rsidRDefault="00252560" w:rsidP="00343FFF"/>
        </w:tc>
      </w:tr>
      <w:tr w:rsidR="00343FFF" w:rsidTr="00343FFF">
        <w:tc>
          <w:tcPr>
            <w:tcW w:w="10905" w:type="dxa"/>
          </w:tcPr>
          <w:p w:rsidR="00343FFF" w:rsidRDefault="00252560" w:rsidP="00343FFF">
            <w:r>
              <w:lastRenderedPageBreak/>
              <w:t xml:space="preserve">7. </w:t>
            </w:r>
          </w:p>
          <w:p w:rsidR="00252560" w:rsidRDefault="00252560" w:rsidP="00252560">
            <w:pPr>
              <w:jc w:val="center"/>
            </w:pPr>
            <w:r>
              <w:object w:dxaOrig="16830" w:dyaOrig="8940">
                <v:shape id="_x0000_i1029" type="#_x0000_t75" style="width:545.45pt;height:289.35pt" o:ole="">
                  <v:imagedata r:id="rId24" o:title=""/>
                </v:shape>
                <o:OLEObject Type="Embed" ProgID="PBrush" ShapeID="_x0000_i1029" DrawAspect="Content" ObjectID="_1652198562" r:id="rId25"/>
              </w:object>
            </w:r>
            <w:r w:rsidRPr="00252560">
              <w:rPr>
                <w:noProof/>
              </w:rPr>
              <w:drawing>
                <wp:inline distT="0" distB="0" distL="0" distR="0" wp14:anchorId="0DAC02D7" wp14:editId="3B1FBE5E">
                  <wp:extent cx="3381847" cy="447737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847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5BD" w:rsidRPr="00562BCB" w:rsidRDefault="00D405BD" w:rsidP="00A311A9"/>
    <w:p w:rsidR="0057791B" w:rsidRDefault="0057791B" w:rsidP="0057791B">
      <w:pPr>
        <w:pStyle w:val="2"/>
        <w:ind w:left="284" w:hanging="284"/>
      </w:pPr>
      <w:r>
        <w:t>Листинг</w:t>
      </w:r>
    </w:p>
    <w:p w:rsidR="0057791B" w:rsidRDefault="0057791B" w:rsidP="0057791B">
      <w:pPr>
        <w:ind w:left="284"/>
      </w:pPr>
    </w:p>
    <w:p w:rsidR="0057791B" w:rsidRDefault="0044013E" w:rsidP="0044013E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  <w:lang w:val="en-US"/>
        </w:rPr>
        <w:t>main.cpp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&lt;iostream&gt;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#include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"Network.h"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std::cin;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std::cout;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6664AA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664AA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main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:rsid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"../TEST/test7.txt"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network.create();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maximal_flow = network.ford_fulkerson();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cout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"Maximal flow for the current network is "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maximal_flow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exception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252560" w:rsidRPr="00252560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cout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e.what()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&lt;&lt;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252560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endl</w:t>
      </w: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252560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252560" w:rsidRPr="006664AA" w:rsidRDefault="00252560" w:rsidP="002525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0;</w:t>
      </w:r>
    </w:p>
    <w:p w:rsidR="00101F62" w:rsidRPr="00BD0F7D" w:rsidRDefault="00252560" w:rsidP="00252560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101F62" w:rsidRPr="00BD0F7D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1F62" w:rsidRPr="00BD0F7D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1F62" w:rsidRPr="00BD0F7D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101F62" w:rsidRPr="00BE2C5E" w:rsidRDefault="00101F62" w:rsidP="00101F62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44013E" w:rsidRDefault="00252560" w:rsidP="0044013E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  <w:lang w:val="en-US"/>
        </w:rPr>
        <w:lastRenderedPageBreak/>
        <w:t>Network</w:t>
      </w:r>
      <w:r w:rsidR="0044013E">
        <w:rPr>
          <w:rStyle w:val="a5"/>
          <w:sz w:val="28"/>
          <w:lang w:val="en-US"/>
        </w:rPr>
        <w:t>.h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#pragma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once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&lt;fstream&gt;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&lt;stdexcept&gt;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&lt;string&gt;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"List.h"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"Queue.h"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"Map.h"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constexpr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short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INPUT_DATA_AMOUNT = 3;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constexpr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SOURCE = 1;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constexpr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INF = </w:t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UINT64_MAX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enum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{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};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//start vertex, end vertex, flow capacity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node's marking for the ford-fulkerson algorithm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struct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Mark(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~Mark();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each vertex of the network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//vertex number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&gt;*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links with other nodes and remnant bandwidth on the edge between them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~Vertex();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//value of maximal flow in the network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//represents match between node's name and number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//stores all network's vertices; vertex number is always equals (list index + 1)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//store's input lines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 createVertex(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neighbor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recountBandwidths(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readFrom(std::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//reads file and interpets it as queue of char arrays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getInputData();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//returns input data converted to List of string Arrays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create();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//builds the network from input data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ford_fulkerson();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//counts maximal flow in the network using Ford-Fulkerson's algorithm</w:t>
      </w:r>
    </w:p>
    <w:p w:rsidR="0044013E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};</w:t>
      </w:r>
    </w:p>
    <w:p w:rsidR="00A85EA9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Default="00A85EA9" w:rsidP="00A85EA9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  <w:lang w:val="en-US"/>
        </w:rPr>
        <w:lastRenderedPageBreak/>
        <w:t>Network.cpp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"Network.h"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MARK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::~Mark()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default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::Mark(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 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VERTEX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::~Vertex()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&gt;*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),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 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PUBLIC IN NETWORK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::Network()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 { 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::Network(std::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: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readFrom(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create();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::readFrom(std::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start_exists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finish_exists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//for checking if network has source and runoff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//for storing one file line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ifstream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(f.is_open())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getline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(f, line))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arr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1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|| 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3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vertex name"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unsigned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line.length();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line.erase(i,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]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line.erase(0,2);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stoi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bandwidth"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"loops are not allowed"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to the source can not exist"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from the runoff can not exist"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(!start_exists)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start_exists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(!finish_exists)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(arr[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finish_exists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.push_back(arr);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.getSize() == 0)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"file was empty"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(!start_exists)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"source is missing"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(!finish_exists)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"runoff is missing"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throw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exception(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"could not open the file"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f.close();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::getInputData()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::create()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last_added = 1;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//number of last added node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creating matches between nodes names and numbers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.insert(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.at(i);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2;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line[j];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//current symbol of input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(!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.contains(cur))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(cur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!=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cur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!=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.insert(cur, last_added + 1);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last_added++;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.insert(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last_added + 1);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*&gt;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.getSize(),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creating network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line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input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.at(i);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first_vertex_num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.find(line[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V1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second_vertex_num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number_name_match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.find(line[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V2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capacity = std::</w:t>
      </w:r>
      <w:r w:rsidRPr="00A85EA9">
        <w:rPr>
          <w:rFonts w:ascii="Consolas" w:eastAsiaTheme="minorHAnsi" w:hAnsi="Consolas" w:cs="Consolas"/>
          <w:color w:val="483D8B"/>
          <w:sz w:val="19"/>
          <w:szCs w:val="19"/>
          <w:lang w:val="en-US" w:eastAsia="en-US"/>
        </w:rPr>
        <w:t>stoi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(line[</w:t>
      </w:r>
      <w:r w:rsidRPr="00A85EA9">
        <w:rPr>
          <w:rFonts w:ascii="Consolas" w:eastAsiaTheme="minorHAnsi" w:hAnsi="Consolas" w:cs="Consolas"/>
          <w:color w:val="314F4F"/>
          <w:sz w:val="19"/>
          <w:szCs w:val="19"/>
          <w:lang w:val="en-US" w:eastAsia="en-US"/>
        </w:rPr>
        <w:t>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if vertex is not in the list yet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.at(first_vertex_num - 1) ==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.set(first_vertex_num - 1, createVertex(first_vertex_num, second_vertex_num, capacity));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vertex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.at(first_vertex_num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-&gt;contains(second_vertex_num))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-&gt;update(second_vertex_num, capacity);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-&gt;insert(second_vertex_num, capacity);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.at(second_vertex_num - 1) ==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.set(second_vertex_num - 1, createVertex(second_vertex_num, first_vertex_num, 0));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.at(second_vertex_num - 1)-&gt;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-&gt;insert(first_vertex_num, 0);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::ford_fulkerson()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1;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//current vertex number (step 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current_vertex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.at(i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S;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//list of possible transitions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neighbors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-&gt;get_keys();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//list of all current's neighbors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//filling the list of possible transitions (step 2)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neighbors.getSize();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neighbour_vertex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.at(neighbors.at(j)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if neighbor is not marked and remnant bandwidth is not zero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(neighbour_vertex-&gt;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-&gt;find(neighbour_vertex-&gt;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!= 0)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S.push_back(neighbour_vertex);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counting next vertex (step 3)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(!S.isEmpty())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maximal_capacity = 0;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k = S.at(0);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//vertex with maximal capacity in S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S.getSize();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current_capacity =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-&gt;find(S.at(j)-&gt;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(current_capacity &gt; maximal_capacity)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maximal_capacity = current_capacity;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k = S.at(j);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marking the vertex and reassign number of current vertex*/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k-&gt;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Mark(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maximal_capacity, i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i = k-&gt;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if i is not the runoff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 !=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continue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//goto step 2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(S.isEmpty())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backup or finishing (step 4)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/*i f there is no way out of the source - maximal flow is found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 == SOURCE)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back upping to the previous vertex to change other way*/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i = 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current_vertex-&gt;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continue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//goto step 2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/*if i is runoff (step 5)*/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*&gt; N;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list of all vertices on the path (all marked vertices excluding source and back upped vertices)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filling N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&amp;&amp;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0)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N.push_back(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current_max_f = INF;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finding minimal capacity 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N.getSize();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(N.at(j)-&gt;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&lt; current_max_f)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current_max_f = N.at(j)-&gt;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+= current_max_f;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recounting remnant bandwidths*/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recountBandwidths(current_max_f);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1; j &lt;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.getSize(); ++j)</w:t>
      </w:r>
    </w:p>
    <w:p w:rsidR="00A85EA9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delete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.at(j)-&gt;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i = 1;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maximal_flow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6400"/>
          <w:sz w:val="19"/>
          <w:szCs w:val="19"/>
          <w:lang w:val="en-US" w:eastAsia="en-US"/>
        </w:rPr>
        <w:t>/// FOR PRIVATE IN NETWORK ///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::createVertex(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neighbor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routes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Map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neighbor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capacity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mark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nullptr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/* the source is being created with [INF; 0] marking*/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SOURCE)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mark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Mark(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INF, 0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Vertex(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routes, mark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::recountBandwidths(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current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.getSize() - 1); </w:t>
      </w:r>
      <w:r w:rsidRPr="00A85EA9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getting the runoff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Vertex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prev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mark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prev_node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-&gt;update(prev-&gt;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-&gt;update(current-&gt;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routes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- </w:t>
      </w: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f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current = 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vertices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.at(prev-&gt;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- 1);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(current-&gt;</w:t>
      </w:r>
      <w:r w:rsidRPr="00A85EA9">
        <w:rPr>
          <w:rFonts w:ascii="Consolas" w:eastAsiaTheme="minorHAnsi" w:hAnsi="Consolas" w:cs="Consolas"/>
          <w:color w:val="8B0000"/>
          <w:sz w:val="19"/>
          <w:szCs w:val="19"/>
          <w:lang w:val="en-US" w:eastAsia="en-US"/>
        </w:rPr>
        <w:t>number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!= SOURCE);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:rsidR="00A85EA9" w:rsidRPr="00A85EA9" w:rsidRDefault="00A85EA9" w:rsidP="00A85EA9">
      <w:pPr>
        <w:rPr>
          <w:lang w:val="en-US"/>
        </w:rPr>
      </w:pPr>
    </w:p>
    <w:p w:rsidR="00A85EA9" w:rsidRPr="00A85EA9" w:rsidRDefault="00A85EA9" w:rsidP="00A85EA9">
      <w:pPr>
        <w:pStyle w:val="af6"/>
        <w:rPr>
          <w:rStyle w:val="a5"/>
          <w:sz w:val="28"/>
          <w:lang w:val="en-US"/>
        </w:rPr>
      </w:pPr>
      <w:r>
        <w:rPr>
          <w:rStyle w:val="a5"/>
          <w:sz w:val="28"/>
        </w:rPr>
        <w:t>Юнит</w:t>
      </w:r>
      <w:r w:rsidRPr="00A85EA9">
        <w:rPr>
          <w:rStyle w:val="a5"/>
          <w:sz w:val="28"/>
          <w:lang w:val="en-US"/>
        </w:rPr>
        <w:t>-</w:t>
      </w:r>
      <w:r>
        <w:rPr>
          <w:rStyle w:val="a5"/>
          <w:sz w:val="28"/>
        </w:rPr>
        <w:t>тесты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"pch.h"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"CppUnitTest.h"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"../Ford-Fulkerson algorithm/Network.h"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"../Ford-Fulkerson algorithm/Network.cpp"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Microsoft::VisualStudio::CppUnitTestFramework;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FordFalkersontest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TEST_CLASS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FordFalkersontest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(readFrom_success_test_1)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"../UNIT_TEST/test1.txt"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network.getInputData();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List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*&gt; expected;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auto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[INPUT_DATA_AMOUNT]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"2"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"3"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"A"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"4"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str = 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[INPUT_DATA_AMOUNT]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{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"6"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}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expected.push_back(str);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size_t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result.getSize(); ++i)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INPUT_DATA_AMOUNT; ++j)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::AreEqual(expected.at(i)[j], result.at(i)[j]);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"../UNIT_TEST/test2.txt"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"loops are not allowed"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(readFrom_exception_test_2)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"../UNIT_TEST/test3.txt"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to the source can not exist"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(readFrom_exception_test_3)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"../UNIT_TEST/test4.txt"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"ways from the runoff can not exist"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(readFrom_exception_test_4)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"../UNIT_TEST/test5.txt"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"source is missing"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(readFrom_exception_test_5)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"../UNIT_TEST/test6.txt"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logic_error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"runoff is missing"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(readFrom_exception_test_6)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"../UNIT_TEST/test7.txt"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"file was empty"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(readFrom_exception_test_7)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"../UNIT_TEST/testEMPTY.txt"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exception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"could not open the file"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(readFrom_exception_test_8)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"../UNIT_TEST/test9.txt"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vertex name"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(readFrom_exception_test_9)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"../UNIT_TEST/test10.txt"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6664AA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try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6664AA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catch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invalid_argument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e)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::AreEqual(e.what(),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"wrong input format: bandwidth"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(ford_fulkerson_success_test_1)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"../UNIT_TEST/test8.txt"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network.readFrom(filepath);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network.create();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 = network.ford_fulkerson();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::AreEqual(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(60), f);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}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TEST_METHOD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(ford_fulkerson_success_test_2)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{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>std::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string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filepath 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=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85EA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"../UNIT_TEST/test8.txt"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Network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network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(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filepath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)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 = network.ford_fulkerson();</w:t>
      </w:r>
    </w:p>
    <w:p w:rsidR="00A85EA9" w:rsidRP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Assert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::AreEqual(</w:t>
      </w:r>
      <w:r w:rsidRPr="00A85EA9">
        <w:rPr>
          <w:rFonts w:ascii="Consolas" w:eastAsiaTheme="minorHAnsi" w:hAnsi="Consolas" w:cs="Consolas"/>
          <w:color w:val="008B8B"/>
          <w:sz w:val="19"/>
          <w:szCs w:val="19"/>
          <w:lang w:val="en-US" w:eastAsia="en-US"/>
        </w:rPr>
        <w:t>uint64_t</w:t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(60), f);</w:t>
      </w:r>
    </w:p>
    <w:p w:rsid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A85EA9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  <w:t>};</w:t>
      </w:r>
    </w:p>
    <w:p w:rsidR="00A85EA9" w:rsidRDefault="00A85EA9" w:rsidP="00A85EA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:rsidR="00A85EA9" w:rsidRPr="00A85EA9" w:rsidRDefault="00A85EA9" w:rsidP="00A85EA9"/>
    <w:p w:rsidR="00A85EA9" w:rsidRDefault="00A85EA9" w:rsidP="00A85EA9">
      <w:pPr>
        <w:autoSpaceDE w:val="0"/>
        <w:autoSpaceDN w:val="0"/>
        <w:adjustRightInd w:val="0"/>
        <w:rPr>
          <w:rStyle w:val="a5"/>
          <w:lang w:val="en-US"/>
        </w:rPr>
      </w:pPr>
    </w:p>
    <w:p w:rsidR="00A85EA9" w:rsidRDefault="00A85EA9" w:rsidP="00A85EA9">
      <w:pPr>
        <w:pStyle w:val="2"/>
        <w:ind w:left="284" w:hanging="284"/>
      </w:pPr>
      <w:r>
        <w:lastRenderedPageBreak/>
        <w:t>Входные данные для примеров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557"/>
        <w:gridCol w:w="1558"/>
        <w:gridCol w:w="1558"/>
        <w:gridCol w:w="1558"/>
        <w:gridCol w:w="1558"/>
        <w:gridCol w:w="1558"/>
        <w:gridCol w:w="1558"/>
      </w:tblGrid>
      <w:tr w:rsidR="00A85EA9" w:rsidTr="00A85EA9">
        <w:tc>
          <w:tcPr>
            <w:tcW w:w="1557" w:type="dxa"/>
          </w:tcPr>
          <w:p w:rsidR="00A85EA9" w:rsidRDefault="00A85EA9" w:rsidP="00A85EA9">
            <w:r>
              <w:t>1.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F 50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T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Default="00A85EA9" w:rsidP="00A85EA9">
            <w:r>
              <w:t>H T 20</w:t>
            </w:r>
          </w:p>
        </w:tc>
        <w:tc>
          <w:tcPr>
            <w:tcW w:w="1558" w:type="dxa"/>
          </w:tcPr>
          <w:p w:rsidR="00A85EA9" w:rsidRDefault="00A85EA9" w:rsidP="00A85EA9">
            <w:r>
              <w:t>2.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T 30</w:t>
            </w:r>
          </w:p>
          <w:p w:rsidR="00A85EA9" w:rsidRDefault="00A85EA9" w:rsidP="00A85EA9">
            <w:r>
              <w:t>G T 20</w:t>
            </w:r>
          </w:p>
          <w:p w:rsidR="00A85EA9" w:rsidRDefault="00A85EA9" w:rsidP="00A85EA9">
            <w:r>
              <w:t>H G 40</w:t>
            </w:r>
          </w:p>
          <w:p w:rsidR="00A85EA9" w:rsidRDefault="00A85EA9" w:rsidP="00A85EA9">
            <w:r>
              <w:t>H T 20</w:t>
            </w:r>
          </w:p>
        </w:tc>
        <w:tc>
          <w:tcPr>
            <w:tcW w:w="1558" w:type="dxa"/>
          </w:tcPr>
          <w:p w:rsidR="00A85EA9" w:rsidRDefault="00A85EA9" w:rsidP="00A85EA9">
            <w:r>
              <w:t>3.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T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G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Default="00A85EA9" w:rsidP="00A85EA9">
            <w:r>
              <w:t>H J 10</w:t>
            </w:r>
          </w:p>
          <w:p w:rsidR="00A85EA9" w:rsidRDefault="00A85EA9" w:rsidP="00A85EA9">
            <w:r>
              <w:t>I D 30</w:t>
            </w:r>
          </w:p>
          <w:p w:rsidR="00A85EA9" w:rsidRDefault="00A85EA9" w:rsidP="00A85EA9">
            <w:r>
              <w:t>I E 10</w:t>
            </w:r>
          </w:p>
          <w:p w:rsidR="00A85EA9" w:rsidRDefault="00A85EA9" w:rsidP="00A85EA9">
            <w:r>
              <w:t>I F 5</w:t>
            </w:r>
          </w:p>
          <w:p w:rsidR="00A85EA9" w:rsidRDefault="00A85EA9" w:rsidP="00A85EA9">
            <w:r>
              <w:t>J F 40</w:t>
            </w:r>
          </w:p>
        </w:tc>
        <w:tc>
          <w:tcPr>
            <w:tcW w:w="1558" w:type="dxa"/>
          </w:tcPr>
          <w:p w:rsidR="00A85EA9" w:rsidRDefault="00A85EA9" w:rsidP="00A85EA9">
            <w:r>
              <w:t>4.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G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I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K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E 10</w:t>
            </w:r>
          </w:p>
          <w:p w:rsidR="00A85EA9" w:rsidRDefault="00A85EA9" w:rsidP="00A85EA9">
            <w:r>
              <w:t>I F 5</w:t>
            </w:r>
          </w:p>
          <w:p w:rsidR="00A85EA9" w:rsidRDefault="00A85EA9" w:rsidP="00A85EA9">
            <w:r>
              <w:t>I C 25</w:t>
            </w:r>
          </w:p>
          <w:p w:rsidR="00A85EA9" w:rsidRDefault="00A85EA9" w:rsidP="00A85EA9">
            <w:r>
              <w:t>J F 40</w:t>
            </w:r>
          </w:p>
          <w:p w:rsidR="00A85EA9" w:rsidRDefault="00A85EA9" w:rsidP="00A85EA9">
            <w:r>
              <w:t>K T 25</w:t>
            </w:r>
          </w:p>
        </w:tc>
        <w:tc>
          <w:tcPr>
            <w:tcW w:w="1558" w:type="dxa"/>
          </w:tcPr>
          <w:p w:rsidR="00A85EA9" w:rsidRDefault="00A85EA9" w:rsidP="00A85EA9">
            <w:r>
              <w:t>5.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A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I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K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F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C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J F 40</w:t>
            </w:r>
          </w:p>
          <w:p w:rsidR="00A85EA9" w:rsidRDefault="00A85EA9" w:rsidP="00A85EA9">
            <w:r>
              <w:t>K T 25</w:t>
            </w:r>
          </w:p>
        </w:tc>
        <w:tc>
          <w:tcPr>
            <w:tcW w:w="1558" w:type="dxa"/>
          </w:tcPr>
          <w:p w:rsidR="00A85EA9" w:rsidRDefault="00A85EA9" w:rsidP="00A85EA9">
            <w:r>
              <w:t>6.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100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F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K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K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A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D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I F 5</w:t>
            </w:r>
          </w:p>
          <w:p w:rsidR="00A85EA9" w:rsidRDefault="00A85EA9" w:rsidP="00A85EA9">
            <w:r>
              <w:t>I C 25</w:t>
            </w:r>
          </w:p>
          <w:p w:rsidR="00A85EA9" w:rsidRDefault="00A85EA9" w:rsidP="00A85EA9">
            <w:r>
              <w:t>J F 40</w:t>
            </w:r>
          </w:p>
          <w:p w:rsidR="00A85EA9" w:rsidRDefault="00A85EA9" w:rsidP="00A85EA9">
            <w:r>
              <w:t>J T 30</w:t>
            </w:r>
          </w:p>
          <w:p w:rsidR="00A85EA9" w:rsidRDefault="00A85EA9" w:rsidP="00A85EA9">
            <w:r>
              <w:t>K T 25</w:t>
            </w:r>
          </w:p>
        </w:tc>
        <w:tc>
          <w:tcPr>
            <w:tcW w:w="1558" w:type="dxa"/>
          </w:tcPr>
          <w:p w:rsidR="00A85EA9" w:rsidRDefault="00A85EA9" w:rsidP="00A85EA9">
            <w:r>
              <w:t>7.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I 100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L 90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M 80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N 70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S O 60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B 40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F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K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A M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C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B E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F 25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H 15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C G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B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D E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G 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F 30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J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E O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H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F K 10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T 20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G K 35</w:t>
            </w:r>
          </w:p>
          <w:p w:rsidR="00A85EA9" w:rsidRPr="00A85EA9" w:rsidRDefault="00A85EA9" w:rsidP="00A85EA9">
            <w:pPr>
              <w:rPr>
                <w:lang w:val="en-US"/>
              </w:rPr>
            </w:pPr>
            <w:r w:rsidRPr="00A85EA9">
              <w:rPr>
                <w:lang w:val="en-US"/>
              </w:rPr>
              <w:t>H T 20</w:t>
            </w:r>
          </w:p>
          <w:p w:rsidR="00A85EA9" w:rsidRDefault="00A85EA9" w:rsidP="00A85EA9">
            <w:r>
              <w:t>H J 10</w:t>
            </w:r>
          </w:p>
          <w:p w:rsidR="00A85EA9" w:rsidRDefault="00A85EA9" w:rsidP="00A85EA9">
            <w:r>
              <w:t>H K 15</w:t>
            </w:r>
          </w:p>
          <w:p w:rsidR="00A85EA9" w:rsidRDefault="00A85EA9" w:rsidP="00A85EA9">
            <w:r>
              <w:t>H Q 5</w:t>
            </w:r>
          </w:p>
          <w:p w:rsidR="00A85EA9" w:rsidRDefault="00A85EA9" w:rsidP="00A85EA9">
            <w:r>
              <w:t>I A 30</w:t>
            </w:r>
          </w:p>
          <w:p w:rsidR="00A85EA9" w:rsidRDefault="00A85EA9" w:rsidP="00A85EA9">
            <w:r>
              <w:t>I D 30</w:t>
            </w:r>
          </w:p>
        </w:tc>
      </w:tr>
    </w:tbl>
    <w:p w:rsidR="00A85EA9" w:rsidRPr="00A85EA9" w:rsidRDefault="00A85EA9" w:rsidP="00A85EA9"/>
    <w:p w:rsidR="00A85EA9" w:rsidRPr="0044013E" w:rsidRDefault="00A85EA9" w:rsidP="00A85EA9">
      <w:pPr>
        <w:pStyle w:val="2"/>
        <w:numPr>
          <w:ilvl w:val="0"/>
          <w:numId w:val="0"/>
        </w:numPr>
        <w:ind w:left="720"/>
        <w:rPr>
          <w:rStyle w:val="a5"/>
          <w:lang w:val="en-US"/>
        </w:rPr>
      </w:pPr>
    </w:p>
    <w:sectPr w:rsidR="00A85EA9" w:rsidRPr="0044013E" w:rsidSect="004B46CA">
      <w:pgSz w:w="11906" w:h="16838"/>
      <w:pgMar w:top="709" w:right="424" w:bottom="851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7D1B30"/>
    <w:multiLevelType w:val="hybridMultilevel"/>
    <w:tmpl w:val="568EF27E"/>
    <w:lvl w:ilvl="0" w:tplc="86B8E63C">
      <w:start w:val="1"/>
      <w:numFmt w:val="decimal"/>
      <w:lvlText w:val="(%1)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B251AA"/>
    <w:multiLevelType w:val="hybridMultilevel"/>
    <w:tmpl w:val="907691E6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" w15:restartNumberingAfterBreak="0">
    <w:nsid w:val="1B8E3BAD"/>
    <w:multiLevelType w:val="hybridMultilevel"/>
    <w:tmpl w:val="1AE8790C"/>
    <w:lvl w:ilvl="0" w:tplc="E17A93B0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6580B"/>
    <w:multiLevelType w:val="multilevel"/>
    <w:tmpl w:val="3EE2B0A8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34E2938"/>
    <w:multiLevelType w:val="hybridMultilevel"/>
    <w:tmpl w:val="D0781C96"/>
    <w:lvl w:ilvl="0" w:tplc="46660BC4">
      <w:start w:val="1"/>
      <w:numFmt w:val="decimal"/>
      <w:lvlText w:val="(%1)"/>
      <w:lvlJc w:val="righ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7F2232E"/>
    <w:multiLevelType w:val="hybridMultilevel"/>
    <w:tmpl w:val="21669352"/>
    <w:lvl w:ilvl="0" w:tplc="3E6AD3C2">
      <w:start w:val="1"/>
      <w:numFmt w:val="decimal"/>
      <w:lvlText w:val="%1)"/>
      <w:lvlJc w:val="left"/>
      <w:pPr>
        <w:ind w:left="644" w:hanging="360"/>
      </w:pPr>
      <w:rPr>
        <w:rFonts w:ascii="Consolas" w:hAnsi="Consolas" w:cs="Consolas" w:hint="default"/>
        <w:color w:val="000000" w:themeColor="text1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2C266285"/>
    <w:multiLevelType w:val="hybridMultilevel"/>
    <w:tmpl w:val="509253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EB2164"/>
    <w:multiLevelType w:val="hybridMultilevel"/>
    <w:tmpl w:val="0DCA7346"/>
    <w:lvl w:ilvl="0" w:tplc="687844E2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43B2408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D3111FA"/>
    <w:multiLevelType w:val="hybridMultilevel"/>
    <w:tmpl w:val="08621B1C"/>
    <w:lvl w:ilvl="0" w:tplc="7CB00310">
      <w:start w:val="1"/>
      <w:numFmt w:val="decimal"/>
      <w:lvlText w:val="%1)"/>
      <w:lvlJc w:val="left"/>
      <w:pPr>
        <w:ind w:left="644" w:hanging="360"/>
      </w:pPr>
      <w:rPr>
        <w:rFonts w:ascii="Consolas" w:hAnsi="Consolas" w:hint="default"/>
        <w:i w:val="0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4F263ADA"/>
    <w:multiLevelType w:val="hybridMultilevel"/>
    <w:tmpl w:val="3E3281A0"/>
    <w:lvl w:ilvl="0" w:tplc="776870EA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1" w15:restartNumberingAfterBreak="0">
    <w:nsid w:val="584F255B"/>
    <w:multiLevelType w:val="hybridMultilevel"/>
    <w:tmpl w:val="0C521142"/>
    <w:lvl w:ilvl="0" w:tplc="A34E84A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586C76E6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64C47B94"/>
    <w:multiLevelType w:val="hybridMultilevel"/>
    <w:tmpl w:val="EC88BCC4"/>
    <w:lvl w:ilvl="0" w:tplc="2592D448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1A6924"/>
    <w:multiLevelType w:val="multilevel"/>
    <w:tmpl w:val="9A6E1A50"/>
    <w:lvl w:ilvl="0">
      <w:start w:val="1"/>
      <w:numFmt w:val="decimal"/>
      <w:lvlText w:val="(%1)"/>
      <w:lvlJc w:val="righ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9DE2C0C"/>
    <w:multiLevelType w:val="hybridMultilevel"/>
    <w:tmpl w:val="899A5D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1870BD"/>
    <w:multiLevelType w:val="hybridMultilevel"/>
    <w:tmpl w:val="0C521142"/>
    <w:lvl w:ilvl="0" w:tplc="A34E84A4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7" w15:restartNumberingAfterBreak="0">
    <w:nsid w:val="735D0443"/>
    <w:multiLevelType w:val="hybridMultilevel"/>
    <w:tmpl w:val="93021BB2"/>
    <w:lvl w:ilvl="0" w:tplc="9A4E302C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8" w15:restartNumberingAfterBreak="0">
    <w:nsid w:val="767F3DE3"/>
    <w:multiLevelType w:val="hybridMultilevel"/>
    <w:tmpl w:val="19C63156"/>
    <w:lvl w:ilvl="0" w:tplc="0B1C7EE0">
      <w:start w:val="1"/>
      <w:numFmt w:val="decimal"/>
      <w:lvlText w:val="%1)"/>
      <w:lvlJc w:val="left"/>
      <w:pPr>
        <w:ind w:left="644" w:hanging="360"/>
      </w:pPr>
      <w:rPr>
        <w:rFonts w:ascii="Consolas" w:hAnsi="Consolas" w:cs="Consolas" w:hint="default"/>
        <w:color w:val="000000" w:themeColor="text1"/>
        <w:sz w:val="19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BEC52CC"/>
    <w:multiLevelType w:val="hybridMultilevel"/>
    <w:tmpl w:val="478AE4C8"/>
    <w:lvl w:ilvl="0" w:tplc="8E2CD6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3"/>
  </w:num>
  <w:num w:numId="3">
    <w:abstractNumId w:val="4"/>
  </w:num>
  <w:num w:numId="4">
    <w:abstractNumId w:val="8"/>
  </w:num>
  <w:num w:numId="5">
    <w:abstractNumId w:val="12"/>
  </w:num>
  <w:num w:numId="6">
    <w:abstractNumId w:val="14"/>
  </w:num>
  <w:num w:numId="7">
    <w:abstractNumId w:val="0"/>
  </w:num>
  <w:num w:numId="8">
    <w:abstractNumId w:val="2"/>
  </w:num>
  <w:num w:numId="9">
    <w:abstractNumId w:val="17"/>
  </w:num>
  <w:num w:numId="10">
    <w:abstractNumId w:val="7"/>
  </w:num>
  <w:num w:numId="11">
    <w:abstractNumId w:val="9"/>
  </w:num>
  <w:num w:numId="12">
    <w:abstractNumId w:val="5"/>
  </w:num>
  <w:num w:numId="13">
    <w:abstractNumId w:val="18"/>
  </w:num>
  <w:num w:numId="14">
    <w:abstractNumId w:val="1"/>
  </w:num>
  <w:num w:numId="15">
    <w:abstractNumId w:val="6"/>
  </w:num>
  <w:num w:numId="16">
    <w:abstractNumId w:val="16"/>
  </w:num>
  <w:num w:numId="17">
    <w:abstractNumId w:val="10"/>
  </w:num>
  <w:num w:numId="18">
    <w:abstractNumId w:val="11"/>
  </w:num>
  <w:num w:numId="19">
    <w:abstractNumId w:val="19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20C"/>
    <w:rsid w:val="00007556"/>
    <w:rsid w:val="00032974"/>
    <w:rsid w:val="0003348B"/>
    <w:rsid w:val="00050D60"/>
    <w:rsid w:val="000700DE"/>
    <w:rsid w:val="00072076"/>
    <w:rsid w:val="00077587"/>
    <w:rsid w:val="00085873"/>
    <w:rsid w:val="00091E26"/>
    <w:rsid w:val="000D1826"/>
    <w:rsid w:val="00101DD3"/>
    <w:rsid w:val="00101F62"/>
    <w:rsid w:val="00103C98"/>
    <w:rsid w:val="00117859"/>
    <w:rsid w:val="00124C36"/>
    <w:rsid w:val="00157AD8"/>
    <w:rsid w:val="001631C1"/>
    <w:rsid w:val="001764A1"/>
    <w:rsid w:val="001A1A0B"/>
    <w:rsid w:val="001E23BF"/>
    <w:rsid w:val="00212540"/>
    <w:rsid w:val="0021329C"/>
    <w:rsid w:val="002157A5"/>
    <w:rsid w:val="00237C28"/>
    <w:rsid w:val="00244523"/>
    <w:rsid w:val="00252560"/>
    <w:rsid w:val="00256899"/>
    <w:rsid w:val="00275AFB"/>
    <w:rsid w:val="00284887"/>
    <w:rsid w:val="00286636"/>
    <w:rsid w:val="002A0C5C"/>
    <w:rsid w:val="002A6449"/>
    <w:rsid w:val="00311DD7"/>
    <w:rsid w:val="00316BA4"/>
    <w:rsid w:val="00343FFF"/>
    <w:rsid w:val="00361171"/>
    <w:rsid w:val="003778C6"/>
    <w:rsid w:val="00377F9D"/>
    <w:rsid w:val="00380B56"/>
    <w:rsid w:val="003A6E3F"/>
    <w:rsid w:val="003B1567"/>
    <w:rsid w:val="003C7B88"/>
    <w:rsid w:val="003D6216"/>
    <w:rsid w:val="003E2D71"/>
    <w:rsid w:val="003E4FA3"/>
    <w:rsid w:val="003E71F5"/>
    <w:rsid w:val="00404494"/>
    <w:rsid w:val="00406D2F"/>
    <w:rsid w:val="0044013E"/>
    <w:rsid w:val="00463899"/>
    <w:rsid w:val="00470BD1"/>
    <w:rsid w:val="004A1C52"/>
    <w:rsid w:val="004B46CA"/>
    <w:rsid w:val="004B775F"/>
    <w:rsid w:val="004E1B3F"/>
    <w:rsid w:val="004F2FAE"/>
    <w:rsid w:val="00503823"/>
    <w:rsid w:val="00525C41"/>
    <w:rsid w:val="0056067C"/>
    <w:rsid w:val="00562BCB"/>
    <w:rsid w:val="005703A9"/>
    <w:rsid w:val="0057791B"/>
    <w:rsid w:val="005903E4"/>
    <w:rsid w:val="005A104E"/>
    <w:rsid w:val="005B04A6"/>
    <w:rsid w:val="00631E69"/>
    <w:rsid w:val="00631FB8"/>
    <w:rsid w:val="006422CB"/>
    <w:rsid w:val="006664AA"/>
    <w:rsid w:val="006A4366"/>
    <w:rsid w:val="006D19F9"/>
    <w:rsid w:val="006D21F1"/>
    <w:rsid w:val="006D67B1"/>
    <w:rsid w:val="006E130E"/>
    <w:rsid w:val="006E3534"/>
    <w:rsid w:val="006E7A69"/>
    <w:rsid w:val="006F5DF4"/>
    <w:rsid w:val="007302F3"/>
    <w:rsid w:val="007347CC"/>
    <w:rsid w:val="00740852"/>
    <w:rsid w:val="007470B6"/>
    <w:rsid w:val="00750F96"/>
    <w:rsid w:val="007676F0"/>
    <w:rsid w:val="00776BC2"/>
    <w:rsid w:val="007A55A9"/>
    <w:rsid w:val="007B161F"/>
    <w:rsid w:val="007D0E22"/>
    <w:rsid w:val="007E68D5"/>
    <w:rsid w:val="008062A4"/>
    <w:rsid w:val="00842134"/>
    <w:rsid w:val="00853BCE"/>
    <w:rsid w:val="00892CDA"/>
    <w:rsid w:val="008B25F6"/>
    <w:rsid w:val="008D1808"/>
    <w:rsid w:val="008E2CBB"/>
    <w:rsid w:val="008E3AA5"/>
    <w:rsid w:val="008E52BC"/>
    <w:rsid w:val="009149C8"/>
    <w:rsid w:val="00954BB1"/>
    <w:rsid w:val="00972CC2"/>
    <w:rsid w:val="009739BD"/>
    <w:rsid w:val="009952C9"/>
    <w:rsid w:val="009A1286"/>
    <w:rsid w:val="009A2545"/>
    <w:rsid w:val="009E4174"/>
    <w:rsid w:val="00A311A9"/>
    <w:rsid w:val="00A36C60"/>
    <w:rsid w:val="00A40914"/>
    <w:rsid w:val="00A5340D"/>
    <w:rsid w:val="00A600EF"/>
    <w:rsid w:val="00A74D0A"/>
    <w:rsid w:val="00A85EA9"/>
    <w:rsid w:val="00A86783"/>
    <w:rsid w:val="00A940E3"/>
    <w:rsid w:val="00A9777B"/>
    <w:rsid w:val="00AA03C3"/>
    <w:rsid w:val="00AA3AC9"/>
    <w:rsid w:val="00AC5562"/>
    <w:rsid w:val="00AF21C7"/>
    <w:rsid w:val="00AF6986"/>
    <w:rsid w:val="00B20BEA"/>
    <w:rsid w:val="00B25B71"/>
    <w:rsid w:val="00B26AA5"/>
    <w:rsid w:val="00B32F4C"/>
    <w:rsid w:val="00B66219"/>
    <w:rsid w:val="00B76852"/>
    <w:rsid w:val="00B77D1F"/>
    <w:rsid w:val="00BA229E"/>
    <w:rsid w:val="00BD0E3F"/>
    <w:rsid w:val="00BD0F7D"/>
    <w:rsid w:val="00BE2C5E"/>
    <w:rsid w:val="00C3303E"/>
    <w:rsid w:val="00C3488A"/>
    <w:rsid w:val="00C35C51"/>
    <w:rsid w:val="00C547F7"/>
    <w:rsid w:val="00C8058B"/>
    <w:rsid w:val="00CA543F"/>
    <w:rsid w:val="00CB3C93"/>
    <w:rsid w:val="00CE18B1"/>
    <w:rsid w:val="00CF1653"/>
    <w:rsid w:val="00CF71E5"/>
    <w:rsid w:val="00D04813"/>
    <w:rsid w:val="00D048DF"/>
    <w:rsid w:val="00D05B83"/>
    <w:rsid w:val="00D405BD"/>
    <w:rsid w:val="00D43E4F"/>
    <w:rsid w:val="00D81F17"/>
    <w:rsid w:val="00D86D3E"/>
    <w:rsid w:val="00DA0E6F"/>
    <w:rsid w:val="00DC0D9D"/>
    <w:rsid w:val="00DC707B"/>
    <w:rsid w:val="00E305C5"/>
    <w:rsid w:val="00E32B4D"/>
    <w:rsid w:val="00E37B59"/>
    <w:rsid w:val="00E446D5"/>
    <w:rsid w:val="00E45408"/>
    <w:rsid w:val="00E519D3"/>
    <w:rsid w:val="00E51B0B"/>
    <w:rsid w:val="00E9007F"/>
    <w:rsid w:val="00EA6BDC"/>
    <w:rsid w:val="00EB60B2"/>
    <w:rsid w:val="00EB7339"/>
    <w:rsid w:val="00F02862"/>
    <w:rsid w:val="00F147CC"/>
    <w:rsid w:val="00F6748E"/>
    <w:rsid w:val="00F72B3A"/>
    <w:rsid w:val="00F76FA9"/>
    <w:rsid w:val="00F86695"/>
    <w:rsid w:val="00FA420C"/>
    <w:rsid w:val="00FD0879"/>
    <w:rsid w:val="00FD3EBC"/>
    <w:rsid w:val="00FE3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11ABF2D-275B-4B10-BF50-577A45C8C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B60B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C5562"/>
    <w:pPr>
      <w:keepNext/>
      <w:keepLines/>
      <w:numPr>
        <w:numId w:val="1"/>
      </w:numPr>
      <w:spacing w:before="200"/>
      <w:ind w:left="0" w:firstLine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77F9D"/>
    <w:pPr>
      <w:keepNext/>
      <w:keepLines/>
      <w:numPr>
        <w:numId w:val="8"/>
      </w:numPr>
      <w:spacing w:before="20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aliases w:val="Рисунок"/>
    <w:basedOn w:val="21"/>
    <w:next w:val="a"/>
    <w:link w:val="30"/>
    <w:uiPriority w:val="9"/>
    <w:unhideWhenUsed/>
    <w:rsid w:val="00A940E3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rsid w:val="0003297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297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29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29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29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29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текст"/>
    <w:basedOn w:val="a"/>
    <w:next w:val="a"/>
    <w:link w:val="a4"/>
    <w:qFormat/>
    <w:rsid w:val="00377F9D"/>
    <w:pPr>
      <w:tabs>
        <w:tab w:val="left" w:pos="709"/>
      </w:tabs>
      <w:spacing w:line="288" w:lineRule="auto"/>
      <w:ind w:firstLine="425"/>
      <w:jc w:val="both"/>
    </w:pPr>
  </w:style>
  <w:style w:type="character" w:customStyle="1" w:styleId="a4">
    <w:name w:val="Обычный текст Знак"/>
    <w:link w:val="a3"/>
    <w:rsid w:val="00377F9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Book Title"/>
    <w:uiPriority w:val="33"/>
    <w:qFormat/>
    <w:rsid w:val="00B25B71"/>
    <w:rPr>
      <w:b/>
      <w:bCs/>
      <w:smallCaps/>
      <w:spacing w:val="5"/>
    </w:rPr>
  </w:style>
  <w:style w:type="paragraph" w:styleId="a6">
    <w:name w:val="No Spacing"/>
    <w:aliases w:val="Подрисуночная"/>
    <w:basedOn w:val="a"/>
    <w:next w:val="a"/>
    <w:uiPriority w:val="1"/>
    <w:qFormat/>
    <w:rsid w:val="00CE18B1"/>
    <w:pPr>
      <w:spacing w:after="140"/>
      <w:jc w:val="center"/>
    </w:pPr>
    <w:rPr>
      <w:sz w:val="20"/>
    </w:rPr>
  </w:style>
  <w:style w:type="character" w:customStyle="1" w:styleId="10">
    <w:name w:val="Заголовок 1 Знак"/>
    <w:basedOn w:val="a0"/>
    <w:link w:val="1"/>
    <w:uiPriority w:val="9"/>
    <w:rsid w:val="00AC5562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77F9D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30">
    <w:name w:val="Заголовок 3 Знак"/>
    <w:aliases w:val="Рисунок Знак"/>
    <w:basedOn w:val="a0"/>
    <w:link w:val="3"/>
    <w:uiPriority w:val="9"/>
    <w:rsid w:val="00A940E3"/>
    <w:rPr>
      <w:rFonts w:ascii="Times New Roman" w:eastAsia="Times New Roman" w:hAnsi="Times New Roman" w:cs="Times New Roman"/>
      <w:iCs/>
      <w:color w:val="000000" w:themeColor="tex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2974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032974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3297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032974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032974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0329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Common">
    <w:name w:val="Common"/>
    <w:basedOn w:val="a"/>
    <w:next w:val="a"/>
    <w:link w:val="Common0"/>
    <w:rsid w:val="00032974"/>
    <w:pPr>
      <w:tabs>
        <w:tab w:val="left" w:pos="709"/>
      </w:tabs>
      <w:spacing w:line="288" w:lineRule="auto"/>
      <w:ind w:firstLine="425"/>
      <w:jc w:val="both"/>
    </w:pPr>
  </w:style>
  <w:style w:type="character" w:customStyle="1" w:styleId="Common0">
    <w:name w:val="Common Знак"/>
    <w:link w:val="Common"/>
    <w:rsid w:val="0003297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caption"/>
    <w:aliases w:val="Формула1"/>
    <w:basedOn w:val="a"/>
    <w:next w:val="a"/>
    <w:uiPriority w:val="35"/>
    <w:unhideWhenUsed/>
    <w:rsid w:val="00E37B59"/>
    <w:pPr>
      <w:tabs>
        <w:tab w:val="left" w:pos="5103"/>
      </w:tabs>
      <w:spacing w:after="200"/>
      <w:ind w:firstLine="425"/>
      <w:jc w:val="right"/>
    </w:pPr>
    <w:rPr>
      <w:iCs/>
      <w:color w:val="000000" w:themeColor="text1"/>
      <w:szCs w:val="18"/>
    </w:rPr>
  </w:style>
  <w:style w:type="paragraph" w:styleId="a8">
    <w:name w:val="Balloon Text"/>
    <w:basedOn w:val="a"/>
    <w:link w:val="a9"/>
    <w:uiPriority w:val="99"/>
    <w:semiHidden/>
    <w:unhideWhenUsed/>
    <w:rsid w:val="007D0E2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D0E22"/>
    <w:rPr>
      <w:rFonts w:ascii="Tahoma" w:eastAsia="Times New Roman" w:hAnsi="Tahoma" w:cs="Tahoma"/>
      <w:sz w:val="16"/>
      <w:szCs w:val="16"/>
      <w:lang w:eastAsia="ru-RU"/>
    </w:rPr>
  </w:style>
  <w:style w:type="character" w:styleId="aa">
    <w:name w:val="Emphasis"/>
    <w:basedOn w:val="a0"/>
    <w:uiPriority w:val="20"/>
    <w:qFormat/>
    <w:rsid w:val="00A940E3"/>
    <w:rPr>
      <w:i/>
      <w:iCs/>
    </w:rPr>
  </w:style>
  <w:style w:type="character" w:styleId="ab">
    <w:name w:val="Subtle Emphasis"/>
    <w:basedOn w:val="a0"/>
    <w:uiPriority w:val="19"/>
    <w:qFormat/>
    <w:rsid w:val="00A940E3"/>
    <w:rPr>
      <w:i/>
      <w:iCs/>
      <w:color w:val="808080" w:themeColor="text1" w:themeTint="7F"/>
    </w:rPr>
  </w:style>
  <w:style w:type="character" w:styleId="ac">
    <w:name w:val="Strong"/>
    <w:basedOn w:val="a0"/>
    <w:uiPriority w:val="22"/>
    <w:qFormat/>
    <w:rsid w:val="00A86783"/>
    <w:rPr>
      <w:rFonts w:ascii="Arial" w:hAnsi="Arial"/>
      <w:b w:val="0"/>
      <w:bCs/>
      <w:sz w:val="20"/>
    </w:rPr>
  </w:style>
  <w:style w:type="paragraph" w:styleId="21">
    <w:name w:val="Quote"/>
    <w:aliases w:val="Скриншот"/>
    <w:basedOn w:val="a"/>
    <w:next w:val="a"/>
    <w:link w:val="22"/>
    <w:uiPriority w:val="29"/>
    <w:qFormat/>
    <w:rsid w:val="00A940E3"/>
    <w:pPr>
      <w:spacing w:before="140"/>
      <w:jc w:val="center"/>
    </w:pPr>
    <w:rPr>
      <w:iCs/>
      <w:color w:val="000000" w:themeColor="text1"/>
    </w:rPr>
  </w:style>
  <w:style w:type="character" w:customStyle="1" w:styleId="22">
    <w:name w:val="Цитата 2 Знак"/>
    <w:aliases w:val="Скриншот Знак"/>
    <w:basedOn w:val="a0"/>
    <w:link w:val="21"/>
    <w:uiPriority w:val="29"/>
    <w:rsid w:val="00A940E3"/>
    <w:rPr>
      <w:rFonts w:ascii="Times New Roman" w:eastAsia="Times New Roman" w:hAnsi="Times New Roman" w:cs="Times New Roman"/>
      <w:iCs/>
      <w:color w:val="000000" w:themeColor="text1"/>
      <w:sz w:val="24"/>
      <w:szCs w:val="24"/>
      <w:lang w:eastAsia="ru-RU"/>
    </w:rPr>
  </w:style>
  <w:style w:type="character" w:styleId="ad">
    <w:name w:val="Intense Emphasis"/>
    <w:basedOn w:val="a0"/>
    <w:uiPriority w:val="21"/>
    <w:qFormat/>
    <w:rsid w:val="00A940E3"/>
    <w:rPr>
      <w:b/>
      <w:bCs/>
      <w:i/>
      <w:iCs/>
      <w:color w:val="5B9BD5" w:themeColor="accent1"/>
    </w:rPr>
  </w:style>
  <w:style w:type="paragraph" w:styleId="ae">
    <w:name w:val="Intense Quote"/>
    <w:basedOn w:val="a"/>
    <w:next w:val="a"/>
    <w:link w:val="af"/>
    <w:uiPriority w:val="30"/>
    <w:qFormat/>
    <w:rsid w:val="00A940E3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">
    <w:name w:val="Выделенная цитата Знак"/>
    <w:basedOn w:val="a0"/>
    <w:link w:val="ae"/>
    <w:uiPriority w:val="30"/>
    <w:rsid w:val="00A940E3"/>
    <w:rPr>
      <w:rFonts w:ascii="Times New Roman" w:eastAsia="Times New Roman" w:hAnsi="Times New Roman" w:cs="Times New Roman"/>
      <w:b/>
      <w:bCs/>
      <w:i/>
      <w:iCs/>
      <w:color w:val="5B9BD5" w:themeColor="accent1"/>
      <w:sz w:val="24"/>
      <w:szCs w:val="24"/>
      <w:lang w:eastAsia="ru-RU"/>
    </w:rPr>
  </w:style>
  <w:style w:type="character" w:styleId="af0">
    <w:name w:val="Subtle Reference"/>
    <w:basedOn w:val="a0"/>
    <w:uiPriority w:val="31"/>
    <w:qFormat/>
    <w:rsid w:val="00A940E3"/>
    <w:rPr>
      <w:smallCaps/>
      <w:color w:val="ED7D31" w:themeColor="accent2"/>
      <w:u w:val="single"/>
    </w:rPr>
  </w:style>
  <w:style w:type="paragraph" w:styleId="af1">
    <w:name w:val="List Paragraph"/>
    <w:aliases w:val="Код"/>
    <w:basedOn w:val="a"/>
    <w:next w:val="a"/>
    <w:link w:val="af2"/>
    <w:qFormat/>
    <w:rsid w:val="004E1B3F"/>
    <w:pPr>
      <w:contextualSpacing/>
    </w:pPr>
    <w:rPr>
      <w:rFonts w:ascii="Consolas" w:hAnsi="Consolas"/>
      <w:sz w:val="19"/>
    </w:rPr>
  </w:style>
  <w:style w:type="character" w:customStyle="1" w:styleId="af2">
    <w:name w:val="Абзац списка Знак"/>
    <w:aliases w:val="Код Знак"/>
    <w:basedOn w:val="a0"/>
    <w:link w:val="af1"/>
    <w:rsid w:val="004E1B3F"/>
    <w:rPr>
      <w:rFonts w:ascii="Consolas" w:eastAsia="Times New Roman" w:hAnsi="Consolas" w:cs="Times New Roman"/>
      <w:sz w:val="19"/>
      <w:szCs w:val="24"/>
      <w:lang w:eastAsia="ru-RU"/>
    </w:rPr>
  </w:style>
  <w:style w:type="character" w:styleId="af3">
    <w:name w:val="Placeholder Text"/>
    <w:basedOn w:val="a0"/>
    <w:uiPriority w:val="99"/>
    <w:semiHidden/>
    <w:rsid w:val="00050D60"/>
    <w:rPr>
      <w:color w:val="808080"/>
    </w:rPr>
  </w:style>
  <w:style w:type="paragraph" w:styleId="af4">
    <w:name w:val="Title"/>
    <w:basedOn w:val="a"/>
    <w:next w:val="a"/>
    <w:link w:val="af5"/>
    <w:uiPriority w:val="10"/>
    <w:qFormat/>
    <w:rsid w:val="0057791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Название Знак"/>
    <w:basedOn w:val="a0"/>
    <w:link w:val="af4"/>
    <w:uiPriority w:val="10"/>
    <w:rsid w:val="0057791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6">
    <w:name w:val="Subtitle"/>
    <w:basedOn w:val="a"/>
    <w:next w:val="a"/>
    <w:link w:val="af7"/>
    <w:uiPriority w:val="11"/>
    <w:qFormat/>
    <w:rsid w:val="0044013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7">
    <w:name w:val="Подзаголовок Знак"/>
    <w:basedOn w:val="a0"/>
    <w:link w:val="af6"/>
    <w:uiPriority w:val="11"/>
    <w:rsid w:val="0044013E"/>
    <w:rPr>
      <w:rFonts w:eastAsiaTheme="minorEastAsia"/>
      <w:color w:val="5A5A5A" w:themeColor="text1" w:themeTint="A5"/>
      <w:spacing w:val="15"/>
      <w:lang w:eastAsia="ru-RU"/>
    </w:rPr>
  </w:style>
  <w:style w:type="table" w:styleId="af8">
    <w:name w:val="Table Grid"/>
    <w:basedOn w:val="a1"/>
    <w:uiPriority w:val="39"/>
    <w:rsid w:val="00101F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84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5.bin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1064;&#1072;&#1073;&#1083;&#1086;&#1085;%20&#1076;&#1083;&#1103;%20&#1083;&#1072;&#1073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49337B-E52F-4087-AFA3-820737751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лаб</Template>
  <TotalTime>324</TotalTime>
  <Pages>1</Pages>
  <Words>3052</Words>
  <Characters>17399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tolgau1@outlook.com</dc:creator>
  <cp:lastModifiedBy>Даниил Забалуев</cp:lastModifiedBy>
  <cp:revision>11</cp:revision>
  <dcterms:created xsi:type="dcterms:W3CDTF">2020-04-10T16:12:00Z</dcterms:created>
  <dcterms:modified xsi:type="dcterms:W3CDTF">2020-05-28T16:16:00Z</dcterms:modified>
</cp:coreProperties>
</file>